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61" w:tblpY="-855"/>
        <w:tblW w:w="12240" w:type="dxa"/>
        <w:tblLook w:val="04A0" w:firstRow="1" w:lastRow="0" w:firstColumn="1" w:lastColumn="0" w:noHBand="0" w:noVBand="1"/>
      </w:tblPr>
      <w:tblGrid>
        <w:gridCol w:w="1438"/>
        <w:gridCol w:w="10802"/>
      </w:tblGrid>
      <w:tr w:rsidR="007F279D" w:rsidRPr="0098222A" w14:paraId="5B91F8E1" w14:textId="77777777" w:rsidTr="00E05F6D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BFB8AD" w14:textId="77777777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65610F69" wp14:editId="579928C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4959" w:rsidRPr="009822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216" w:type="dxa"/>
              <w:left w:w="115" w:type="dxa"/>
              <w:right w:w="115" w:type="dxa"/>
            </w:tcMar>
          </w:tcPr>
          <w:p w14:paraId="0F1C7E06" w14:textId="77777777" w:rsidR="00C8700B" w:rsidRPr="000979AC" w:rsidRDefault="00455E88" w:rsidP="000979AC">
            <w:pPr>
              <w:pStyle w:val="Title"/>
              <w:framePr w:hSpace="0" w:wrap="auto" w:hAnchor="text" w:xAlign="left" w:yAlign="inline"/>
            </w:pPr>
            <w:r w:rsidRPr="00455E88">
              <w:t>Concept Assignment 1</w:t>
            </w:r>
            <w:r>
              <w:t xml:space="preserve"> Submission</w:t>
            </w:r>
          </w:p>
          <w:p w14:paraId="531B5B7F" w14:textId="089AE98A" w:rsidR="007F279D" w:rsidRPr="000979AC" w:rsidRDefault="007F279D" w:rsidP="00CE70F9">
            <w:pPr>
              <w:pStyle w:val="Subtitle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BA150B">
              <w:rPr>
                <w:rStyle w:val="SubtitleChar"/>
              </w:rPr>
              <w:t xml:space="preserve">Computer </w:t>
            </w:r>
            <w:r w:rsidR="002905F8">
              <w:rPr>
                <w:rStyle w:val="SubtitleChar"/>
              </w:rPr>
              <w:t xml:space="preserve">Science </w:t>
            </w:r>
            <w:r w:rsidR="00CE70F9">
              <w:rPr>
                <w:rStyle w:val="SubtitleChar"/>
              </w:rPr>
              <w:t xml:space="preserve">CSP </w:t>
            </w:r>
            <w:r w:rsidR="009A4491">
              <w:rPr>
                <w:rStyle w:val="SubtitleChar"/>
              </w:rPr>
              <w:t>Core Training</w:t>
            </w:r>
          </w:p>
        </w:tc>
      </w:tr>
    </w:tbl>
    <w:p w14:paraId="0A05BAE4" w14:textId="1CD861B0" w:rsidR="009103D2" w:rsidRPr="006B7EE5" w:rsidRDefault="002905F8" w:rsidP="00F727EA">
      <w:pPr>
        <w:pStyle w:val="Heading1"/>
        <w:spacing w:before="240"/>
      </w:pPr>
      <w:r w:rsidRPr="002905F8">
        <w:t>Problem Solving, Collaboration, and Creativity</w:t>
      </w: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2064A" w:rsidRPr="0098222A" w14:paraId="2E546DEA" w14:textId="77777777" w:rsidTr="00EE635D">
        <w:trPr>
          <w:trHeight w:val="513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F15E7E0" w14:textId="77777777" w:rsidR="0082064A" w:rsidRPr="0098222A" w:rsidRDefault="0082064A" w:rsidP="00EE635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66D68A6" w14:textId="4DE47AFE" w:rsidR="0082064A" w:rsidRPr="00A17E20" w:rsidRDefault="002905F8" w:rsidP="00EE635D">
            <w:pPr>
              <w:pStyle w:val="Heading2"/>
              <w:outlineLvl w:val="1"/>
            </w:pPr>
            <w:r w:rsidRPr="002905F8">
              <w:t>Part 1: AP CS Principles Framework</w:t>
            </w:r>
          </w:p>
        </w:tc>
      </w:tr>
    </w:tbl>
    <w:p w14:paraId="6CC4CF45" w14:textId="10819769" w:rsidR="00615B7A" w:rsidRPr="00615B7A" w:rsidRDefault="00615B7A" w:rsidP="00C63D4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615B7A" w:rsidRPr="008323B3" w14:paraId="0AB06F07" w14:textId="77777777" w:rsidTr="002905F8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5550754A" w14:textId="0FB7D686" w:rsidR="00615B7A" w:rsidRPr="007E2994" w:rsidRDefault="002905F8" w:rsidP="002905F8">
            <w:pPr>
              <w:pStyle w:val="Question"/>
              <w:ind w:left="36"/>
            </w:pPr>
            <w:commentRangeStart w:id="1"/>
            <w:commentRangeStart w:id="2"/>
            <w:r w:rsidRPr="008323B3">
              <w:drawing>
                <wp:anchor distT="0" distB="0" distL="114300" distR="114300" simplePos="0" relativeHeight="251726848" behindDoc="0" locked="0" layoutInCell="1" allowOverlap="1" wp14:anchorId="5537B4EA" wp14:editId="783C4AA0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147955</wp:posOffset>
                  </wp:positionV>
                  <wp:extent cx="255905" cy="2559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commentRangeEnd w:id="1"/>
            <w:commentRangeEnd w:id="2"/>
            <w:r w:rsidRPr="002905F8">
              <w:t>Capture a screenshot of the main page of the AP CS Principles Teacher community and submit it as a deliverable</w:t>
            </w:r>
            <w:r>
              <w:t>.</w:t>
            </w:r>
          </w:p>
        </w:tc>
      </w:tr>
      <w:tr w:rsidR="00615B7A" w:rsidRPr="000E0650" w14:paraId="72738810" w14:textId="77777777" w:rsidTr="00EE635D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DA01C89" w14:textId="46F60CA0" w:rsidR="00615B7A" w:rsidRPr="00C63D46" w:rsidRDefault="00CF2DD0" w:rsidP="00926B04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1DF9A1DE" w14:textId="3C07D74F" w:rsidR="0082064A" w:rsidRDefault="0082064A" w:rsidP="002905F8">
      <w:pPr>
        <w:pStyle w:val="SmallLineSpacewoText"/>
      </w:pPr>
    </w:p>
    <w:p w14:paraId="19DFAE65" w14:textId="77777777" w:rsidR="002905F8" w:rsidRDefault="002905F8" w:rsidP="002905F8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6E20890D" w14:textId="77777777" w:rsidTr="00F94B15">
        <w:trPr>
          <w:trHeight w:val="513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4496372" w14:textId="77777777" w:rsidR="002905F8" w:rsidRPr="0098222A" w:rsidRDefault="002905F8" w:rsidP="00F94B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2E78DF70" w14:textId="1AAD8B8E" w:rsidR="002905F8" w:rsidRPr="00A17E20" w:rsidRDefault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2</w:t>
            </w:r>
            <w:r w:rsidRPr="002905F8">
              <w:t xml:space="preserve">: </w:t>
            </w:r>
            <w:r w:rsidR="00A119A8">
              <w:t>Equity In and Access to CS</w:t>
            </w:r>
          </w:p>
        </w:tc>
      </w:tr>
    </w:tbl>
    <w:p w14:paraId="7136AEDB" w14:textId="77777777" w:rsidR="002905F8" w:rsidRPr="00615B7A" w:rsidRDefault="002905F8" w:rsidP="002905F8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2905F8" w:rsidRPr="008323B3" w14:paraId="5B25A200" w14:textId="77777777" w:rsidTr="00F94B15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59DF0091" w14:textId="47C43268" w:rsidR="002905F8" w:rsidRPr="007E2994" w:rsidRDefault="002905F8" w:rsidP="00F94B15">
            <w:pPr>
              <w:pStyle w:val="Question"/>
              <w:ind w:left="36"/>
            </w:pPr>
            <w:r w:rsidRPr="008323B3">
              <w:drawing>
                <wp:anchor distT="0" distB="0" distL="114300" distR="114300" simplePos="0" relativeHeight="251728896" behindDoc="0" locked="0" layoutInCell="1" allowOverlap="1" wp14:anchorId="35D66E5E" wp14:editId="0E60693B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154305</wp:posOffset>
                  </wp:positionV>
                  <wp:extent cx="255905" cy="25590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905F8">
              <w:t>Choose a few resources that you think will be particularly useful and explain how you</w:t>
            </w:r>
            <w:r w:rsidR="00EB4956">
              <w:t>’</w:t>
            </w:r>
            <w:r w:rsidRPr="002905F8">
              <w:t xml:space="preserve">ll use them to </w:t>
            </w:r>
            <w:r w:rsidR="00A119A8">
              <w:t>recruit female and minority</w:t>
            </w:r>
            <w:r w:rsidR="00A119A8" w:rsidRPr="00630F1C">
              <w:t xml:space="preserve"> </w:t>
            </w:r>
            <w:r w:rsidRPr="002905F8">
              <w:t>students into your class.</w:t>
            </w:r>
          </w:p>
        </w:tc>
      </w:tr>
      <w:tr w:rsidR="002905F8" w:rsidRPr="000E0650" w14:paraId="10FA10D6" w14:textId="77777777" w:rsidTr="00F94B15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4DC4C659" w14:textId="3ECAE11B" w:rsidR="002905F8" w:rsidRPr="00C63D46" w:rsidRDefault="00CF2DD0" w:rsidP="00F94B15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6464A6AD" w14:textId="77777777" w:rsidR="002905F8" w:rsidRDefault="002905F8" w:rsidP="002905F8">
      <w:pPr>
        <w:pStyle w:val="SmallLineSpacewoText"/>
      </w:pPr>
    </w:p>
    <w:p w14:paraId="7E2F11C8" w14:textId="77777777" w:rsidR="002905F8" w:rsidRDefault="002905F8" w:rsidP="002905F8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78C48B64" w14:textId="77777777" w:rsidTr="00F94B15">
        <w:trPr>
          <w:trHeight w:val="513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61F6C466" w14:textId="77777777" w:rsidR="002905F8" w:rsidRPr="0098222A" w:rsidRDefault="002905F8" w:rsidP="00F94B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52D96355" w14:textId="4CCEA8FB" w:rsidR="002905F8" w:rsidRPr="00A17E20" w:rsidRDefault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3</w:t>
            </w:r>
            <w:r w:rsidRPr="002905F8">
              <w:t xml:space="preserve">: </w:t>
            </w:r>
            <w:r w:rsidR="00A119A8">
              <w:t>Creating with Scratch (Lesson 1.1)</w:t>
            </w:r>
          </w:p>
        </w:tc>
      </w:tr>
    </w:tbl>
    <w:p w14:paraId="27248187" w14:textId="77777777" w:rsidR="002905F8" w:rsidRPr="00615B7A" w:rsidRDefault="002905F8" w:rsidP="002905F8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2905F8" w:rsidRPr="008323B3" w14:paraId="4928E9C7" w14:textId="77777777" w:rsidTr="00F94B15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3E89D7CF" w14:textId="30D1BDF5" w:rsidR="002905F8" w:rsidRPr="007E2994" w:rsidRDefault="002905F8" w:rsidP="00F94B15">
            <w:pPr>
              <w:pStyle w:val="Question"/>
              <w:ind w:left="36"/>
            </w:pPr>
            <w:r w:rsidRPr="008323B3">
              <w:drawing>
                <wp:anchor distT="0" distB="0" distL="114300" distR="114300" simplePos="0" relativeHeight="251730944" behindDoc="0" locked="0" layoutInCell="1" allowOverlap="1" wp14:anchorId="4E081190" wp14:editId="2696B1C8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154305</wp:posOffset>
                  </wp:positionV>
                  <wp:extent cx="255905" cy="25590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905F8">
              <w:t>Submit the URL of the Scratch project you completed with your partner. Make sure to set the project to Public.</w:t>
            </w:r>
          </w:p>
        </w:tc>
      </w:tr>
      <w:tr w:rsidR="002905F8" w:rsidRPr="000E0650" w14:paraId="4D607E73" w14:textId="77777777" w:rsidTr="00F94B15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419D5F5E" w14:textId="63D74CB2" w:rsidR="002905F8" w:rsidRPr="00C63D46" w:rsidRDefault="00CF2DD0" w:rsidP="00F94B15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09DFF1CC" w14:textId="77777777" w:rsidR="002905F8" w:rsidRDefault="002905F8" w:rsidP="002905F8">
      <w:pPr>
        <w:pStyle w:val="SmallLineSpacewoText"/>
      </w:pPr>
    </w:p>
    <w:p w14:paraId="6F4BE7CA" w14:textId="77777777" w:rsidR="002905F8" w:rsidRPr="0082064A" w:rsidRDefault="002905F8" w:rsidP="002905F8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079F1453" w14:textId="77777777" w:rsidTr="00591911">
        <w:trPr>
          <w:trHeight w:val="93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1CAB4CCA" w14:textId="77777777" w:rsidR="002905F8" w:rsidRPr="0098222A" w:rsidRDefault="002905F8" w:rsidP="00591911">
            <w:pPr>
              <w:keepNext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2AD90F6" w14:textId="2F357FEC" w:rsidR="002905F8" w:rsidRPr="00A17E20" w:rsidRDefault="002905F8" w:rsidP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4</w:t>
            </w:r>
            <w:r w:rsidRPr="002905F8">
              <w:t>: Pair Programming, Agile Scrum, and App Inventor (Lesson 1.2)</w:t>
            </w:r>
          </w:p>
        </w:tc>
      </w:tr>
    </w:tbl>
    <w:p w14:paraId="25A7E983" w14:textId="77777777" w:rsidR="00EB4956" w:rsidRDefault="00EB4956" w:rsidP="00591911">
      <w:pPr>
        <w:pStyle w:val="SmallLineSpacewoText"/>
        <w:keepNext/>
      </w:pPr>
    </w:p>
    <w:tbl>
      <w:tblPr>
        <w:tblStyle w:val="TableGrid"/>
        <w:tblW w:w="9360" w:type="dxa"/>
        <w:shd w:val="clear" w:color="auto" w:fill="FBEBE8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A119A8" w:rsidRPr="008323B3" w14:paraId="4889735E" w14:textId="77777777" w:rsidTr="00591911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60C6DFED" w14:textId="1A60F11D" w:rsidR="00A119A8" w:rsidRPr="007E2994" w:rsidRDefault="00EB4956">
            <w:pPr>
              <w:pStyle w:val="Question"/>
              <w:ind w:left="36"/>
            </w:pPr>
            <w:r w:rsidRPr="008323B3">
              <w:drawing>
                <wp:anchor distT="0" distB="0" distL="114300" distR="114300" simplePos="0" relativeHeight="251735040" behindDoc="0" locked="0" layoutInCell="1" allowOverlap="1" wp14:anchorId="130BF769" wp14:editId="50532421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273685</wp:posOffset>
                  </wp:positionV>
                  <wp:extent cx="255905" cy="2559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1E13" w:rsidRPr="00CE2FE6">
              <w:t>Submit</w:t>
            </w:r>
            <w:r w:rsidR="00701E13">
              <w:t xml:space="preserve"> documentation for your App Inventor Project </w:t>
            </w:r>
            <w:r w:rsidR="00701E13" w:rsidRPr="00CE2FE6">
              <w:t>for Problem 1.2.6</w:t>
            </w:r>
            <w:r w:rsidR="00701E13">
              <w:t>: User Stories, Product Backlog, Sprint Task List, and s</w:t>
            </w:r>
            <w:r w:rsidR="00701E13" w:rsidRPr="00CE2FE6">
              <w:t xml:space="preserve">creen captures of your </w:t>
            </w:r>
            <w:r>
              <w:t>B</w:t>
            </w:r>
            <w:r w:rsidR="00701E13" w:rsidRPr="00CE2FE6">
              <w:t xml:space="preserve">locks and </w:t>
            </w:r>
            <w:r>
              <w:t>D</w:t>
            </w:r>
            <w:r w:rsidR="00701E13" w:rsidRPr="00CE2FE6">
              <w:t>esign view</w:t>
            </w:r>
            <w:r w:rsidR="00A119A8">
              <w:t>.</w:t>
            </w:r>
          </w:p>
        </w:tc>
      </w:tr>
      <w:tr w:rsidR="00A119A8" w:rsidRPr="000E0650" w14:paraId="30FC9A6A" w14:textId="77777777" w:rsidTr="00591911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5C1BC90B" w14:textId="77777777" w:rsidR="00A119A8" w:rsidRPr="00C63D46" w:rsidRDefault="00A119A8" w:rsidP="00C6343D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77D78457" w14:textId="77777777" w:rsidR="002905F8" w:rsidRDefault="002905F8" w:rsidP="002905F8">
      <w:pPr>
        <w:pStyle w:val="SmallLineSpacewoText"/>
      </w:pPr>
    </w:p>
    <w:p w14:paraId="32DA703A" w14:textId="77777777" w:rsidR="002905F8" w:rsidRDefault="002905F8" w:rsidP="002905F8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2905F8" w:rsidRPr="0098222A" w14:paraId="668410BD" w14:textId="77777777" w:rsidTr="00A119A8">
        <w:trPr>
          <w:trHeight w:val="513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AECE47" w14:textId="77777777" w:rsidR="002905F8" w:rsidRPr="0098222A" w:rsidRDefault="002905F8" w:rsidP="00F94B1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62C2495" w14:textId="1684E867" w:rsidR="002905F8" w:rsidRPr="00A17E20" w:rsidRDefault="002905F8">
            <w:pPr>
              <w:pStyle w:val="Heading2"/>
              <w:outlineLvl w:val="1"/>
            </w:pPr>
            <w:r w:rsidRPr="002905F8">
              <w:t xml:space="preserve">Part </w:t>
            </w:r>
            <w:r>
              <w:t>5</w:t>
            </w:r>
            <w:r w:rsidRPr="002905F8">
              <w:t xml:space="preserve">: </w:t>
            </w:r>
            <w:r w:rsidR="00A119A8">
              <w:t>Considering Classroom Implications</w:t>
            </w:r>
          </w:p>
        </w:tc>
      </w:tr>
    </w:tbl>
    <w:p w14:paraId="1E5B7156" w14:textId="77777777" w:rsidR="008E3374" w:rsidRDefault="008E3374" w:rsidP="00591911">
      <w:pPr>
        <w:pStyle w:val="SmallLineSpacewoText"/>
      </w:pPr>
    </w:p>
    <w:tbl>
      <w:tblPr>
        <w:tblStyle w:val="TableGrid"/>
        <w:tblW w:w="9360" w:type="dxa"/>
        <w:shd w:val="clear" w:color="auto" w:fill="FBEBE8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A119A8" w:rsidRPr="008323B3" w14:paraId="4022688E" w14:textId="77777777" w:rsidTr="00591911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14A2AF0E" w14:textId="00C23137" w:rsidR="00A119A8" w:rsidRPr="007E2994" w:rsidRDefault="00A119A8">
            <w:pPr>
              <w:pStyle w:val="Question"/>
              <w:ind w:left="36"/>
            </w:pPr>
            <w:r w:rsidRPr="008323B3">
              <w:drawing>
                <wp:anchor distT="0" distB="0" distL="114300" distR="114300" simplePos="0" relativeHeight="251732992" behindDoc="0" locked="0" layoutInCell="1" allowOverlap="1" wp14:anchorId="263C4E8B" wp14:editId="49EDC92E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622300</wp:posOffset>
                  </wp:positionV>
                  <wp:extent cx="255905" cy="2559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Write a reflection about the things you</w:t>
            </w:r>
            <w:r w:rsidR="00861C60">
              <w:t>’</w:t>
            </w:r>
            <w:r>
              <w:t>ve learned today. Consider highlighting new things you</w:t>
            </w:r>
            <w:r w:rsidR="00861C60">
              <w:t>’</w:t>
            </w:r>
            <w:r>
              <w:t>ve learned, items you need to consider for implementing this in your classroom, and ideas and suggestions you</w:t>
            </w:r>
            <w:r w:rsidR="00861C60">
              <w:t>’</w:t>
            </w:r>
            <w:r>
              <w:t xml:space="preserve">ve heard from others. Use the questions in Part 5 of the assignment as prompts, </w:t>
            </w:r>
            <w:r w:rsidR="00E61998">
              <w:t xml:space="preserve">but </w:t>
            </w:r>
            <w:r>
              <w:t>don</w:t>
            </w:r>
            <w:r w:rsidR="00861C60">
              <w:t>’</w:t>
            </w:r>
            <w:r>
              <w:t>t feel limited or constrained by just those questions.</w:t>
            </w:r>
          </w:p>
        </w:tc>
      </w:tr>
      <w:tr w:rsidR="00A119A8" w:rsidRPr="000E0650" w14:paraId="5ED087D0" w14:textId="77777777" w:rsidTr="00591911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0311D978" w14:textId="77777777" w:rsidR="00A119A8" w:rsidRPr="00C63D46" w:rsidRDefault="00A119A8" w:rsidP="00C6343D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00F731C0" w14:textId="77777777" w:rsidR="00A119A8" w:rsidRDefault="00A119A8" w:rsidP="00A119A8">
      <w:pPr>
        <w:pStyle w:val="SmallLineSpacewoText"/>
      </w:pPr>
    </w:p>
    <w:p w14:paraId="05B2AE6E" w14:textId="77777777" w:rsidR="002905F8" w:rsidRDefault="002905F8" w:rsidP="002905F8">
      <w:pPr>
        <w:pStyle w:val="SmallLineSpacewoText"/>
      </w:pPr>
    </w:p>
    <w:p w14:paraId="6B53DC13" w14:textId="77777777" w:rsidR="002905F8" w:rsidRPr="0082064A" w:rsidRDefault="002905F8" w:rsidP="002905F8">
      <w:pPr>
        <w:pStyle w:val="SmallLineSpacewoText"/>
      </w:pPr>
    </w:p>
    <w:sectPr w:rsidR="002905F8" w:rsidRPr="0082064A" w:rsidSect="00C53B6F">
      <w:footerReference w:type="default" r:id="rId10"/>
      <w:headerReference w:type="first" r:id="rId11"/>
      <w:footerReference w:type="first" r:id="rId12"/>
      <w:pgSz w:w="12240" w:h="15840" w:code="1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7595F" w14:textId="77777777" w:rsidR="008B5415" w:rsidRDefault="008B5415" w:rsidP="0082739A">
      <w:r>
        <w:separator/>
      </w:r>
    </w:p>
    <w:p w14:paraId="146C4165" w14:textId="77777777" w:rsidR="008B5415" w:rsidRDefault="008B5415"/>
    <w:p w14:paraId="181575CB" w14:textId="77777777" w:rsidR="008B5415" w:rsidRDefault="008B5415" w:rsidP="009103D2"/>
    <w:p w14:paraId="0A54A5C5" w14:textId="77777777" w:rsidR="008B5415" w:rsidRDefault="008B5415" w:rsidP="000979AC"/>
    <w:p w14:paraId="6C6832CE" w14:textId="77777777" w:rsidR="008B5415" w:rsidRDefault="008B5415" w:rsidP="000979AC"/>
    <w:p w14:paraId="74720A89" w14:textId="77777777" w:rsidR="008B5415" w:rsidRDefault="008B5415" w:rsidP="00037FBA"/>
    <w:p w14:paraId="560B13CB" w14:textId="77777777" w:rsidR="008B5415" w:rsidRDefault="008B5415" w:rsidP="007031CF"/>
    <w:p w14:paraId="02032D7D" w14:textId="77777777" w:rsidR="008B5415" w:rsidRDefault="008B5415"/>
    <w:p w14:paraId="4EF4C69D" w14:textId="77777777" w:rsidR="008B5415" w:rsidRDefault="008B5415"/>
  </w:endnote>
  <w:endnote w:type="continuationSeparator" w:id="0">
    <w:p w14:paraId="4A4823F7" w14:textId="77777777" w:rsidR="008B5415" w:rsidRDefault="008B5415" w:rsidP="0082739A">
      <w:r>
        <w:continuationSeparator/>
      </w:r>
    </w:p>
    <w:p w14:paraId="4C989FE2" w14:textId="77777777" w:rsidR="008B5415" w:rsidRDefault="008B5415"/>
    <w:p w14:paraId="163A8330" w14:textId="77777777" w:rsidR="008B5415" w:rsidRDefault="008B5415" w:rsidP="009103D2"/>
    <w:p w14:paraId="5DC772FF" w14:textId="77777777" w:rsidR="008B5415" w:rsidRDefault="008B5415" w:rsidP="000979AC"/>
    <w:p w14:paraId="47938112" w14:textId="77777777" w:rsidR="008B5415" w:rsidRDefault="008B5415" w:rsidP="000979AC"/>
    <w:p w14:paraId="00CB609E" w14:textId="77777777" w:rsidR="008B5415" w:rsidRDefault="008B5415" w:rsidP="00037FBA"/>
    <w:p w14:paraId="15462F0B" w14:textId="77777777" w:rsidR="008B5415" w:rsidRDefault="008B5415" w:rsidP="007031CF"/>
    <w:p w14:paraId="408781D4" w14:textId="77777777" w:rsidR="008B5415" w:rsidRDefault="008B5415"/>
    <w:p w14:paraId="298C7646" w14:textId="77777777" w:rsidR="008B5415" w:rsidRDefault="008B54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502517"/>
      <w:docPartObj>
        <w:docPartGallery w:val="Page Numbers (Bottom of Page)"/>
        <w:docPartUnique/>
      </w:docPartObj>
    </w:sdtPr>
    <w:sdtEndPr/>
    <w:sdtContent>
      <w:p w14:paraId="65B464B5" w14:textId="29A3CB7C" w:rsidR="00F37DD8" w:rsidRPr="007031CF" w:rsidRDefault="00F37DD8" w:rsidP="00815131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58240" behindDoc="1" locked="0" layoutInCell="1" allowOverlap="1" wp14:anchorId="2A77E6B6" wp14:editId="54DA9E98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591911">
          <w:rPr>
            <w:noProof/>
          </w:rPr>
          <w:t>2</w:t>
        </w:r>
        <w:r w:rsidRPr="007031CF">
          <w:fldChar w:fldCharType="end"/>
        </w:r>
      </w:p>
      <w:p w14:paraId="548870A9" w14:textId="126D6875" w:rsidR="00290780" w:rsidRDefault="00F37DD8" w:rsidP="00815131">
        <w:pPr>
          <w:pStyle w:val="PageFooter"/>
        </w:pPr>
        <w:r w:rsidRPr="007031CF">
          <w:t>© 201</w:t>
        </w:r>
        <w:r w:rsidR="001765E0">
          <w:t>8</w:t>
        </w:r>
        <w:r w:rsidRPr="007031CF">
          <w:t xml:space="preserve"> Project Lead The Way</w:t>
        </w:r>
        <w:r w:rsidR="00EB4956">
          <w:t>, Inc.</w:t>
        </w:r>
      </w:p>
    </w:sdtContent>
  </w:sdt>
  <w:p w14:paraId="1156D55F" w14:textId="77777777" w:rsidR="00532F39" w:rsidRDefault="00532F39" w:rsidP="005919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7914488"/>
      <w:docPartObj>
        <w:docPartGallery w:val="Page Numbers (Bottom of Page)"/>
        <w:docPartUnique/>
      </w:docPartObj>
    </w:sdtPr>
    <w:sdtEndPr/>
    <w:sdtContent>
      <w:p w14:paraId="35B892E3" w14:textId="32760FAC" w:rsidR="001F74A4" w:rsidRPr="007031CF" w:rsidRDefault="001F74A4" w:rsidP="00683974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62336" behindDoc="1" locked="0" layoutInCell="1" allowOverlap="1" wp14:anchorId="0F2CCFD2" wp14:editId="452D7013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591911">
          <w:rPr>
            <w:noProof/>
          </w:rPr>
          <w:t>1</w:t>
        </w:r>
        <w:r w:rsidRPr="007031CF">
          <w:fldChar w:fldCharType="end"/>
        </w:r>
      </w:p>
      <w:p w14:paraId="04E7EA68" w14:textId="34263ADD" w:rsidR="00290780" w:rsidRDefault="001F74A4" w:rsidP="00683974">
        <w:pPr>
          <w:pStyle w:val="PageFooter"/>
        </w:pPr>
        <w:r w:rsidRPr="00F727EA">
          <w:t>© 201</w:t>
        </w:r>
        <w:r w:rsidR="001765E0">
          <w:t>8</w:t>
        </w:r>
        <w:r w:rsidRPr="00F727EA">
          <w:t xml:space="preserve"> Project Lead The Way</w:t>
        </w:r>
        <w:r w:rsidR="00EB4956">
          <w:t>, Inc.</w:t>
        </w:r>
      </w:p>
    </w:sdtContent>
  </w:sdt>
  <w:p w14:paraId="50184663" w14:textId="77777777" w:rsidR="00532F39" w:rsidRDefault="00532F39" w:rsidP="00591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4E221" w14:textId="77777777" w:rsidR="008B5415" w:rsidRDefault="008B5415" w:rsidP="0082739A">
      <w:r>
        <w:separator/>
      </w:r>
    </w:p>
    <w:p w14:paraId="2E040825" w14:textId="77777777" w:rsidR="008B5415" w:rsidRDefault="008B5415"/>
    <w:p w14:paraId="6BB94C87" w14:textId="77777777" w:rsidR="008B5415" w:rsidRDefault="008B5415" w:rsidP="009103D2"/>
    <w:p w14:paraId="3EB9D61F" w14:textId="77777777" w:rsidR="008B5415" w:rsidRDefault="008B5415" w:rsidP="000979AC"/>
    <w:p w14:paraId="7A583F7F" w14:textId="77777777" w:rsidR="008B5415" w:rsidRDefault="008B5415" w:rsidP="000979AC"/>
    <w:p w14:paraId="2688DBFB" w14:textId="77777777" w:rsidR="008B5415" w:rsidRDefault="008B5415" w:rsidP="00037FBA"/>
    <w:p w14:paraId="6B6BF4F0" w14:textId="77777777" w:rsidR="008B5415" w:rsidRDefault="008B5415" w:rsidP="007031CF"/>
    <w:p w14:paraId="27A08357" w14:textId="77777777" w:rsidR="008B5415" w:rsidRDefault="008B5415"/>
    <w:p w14:paraId="53DB66AA" w14:textId="77777777" w:rsidR="008B5415" w:rsidRDefault="008B5415"/>
  </w:footnote>
  <w:footnote w:type="continuationSeparator" w:id="0">
    <w:p w14:paraId="12FEA740" w14:textId="77777777" w:rsidR="008B5415" w:rsidRDefault="008B5415" w:rsidP="0082739A">
      <w:r>
        <w:continuationSeparator/>
      </w:r>
    </w:p>
    <w:p w14:paraId="4E62FA4C" w14:textId="77777777" w:rsidR="008B5415" w:rsidRDefault="008B5415"/>
    <w:p w14:paraId="46290A5A" w14:textId="77777777" w:rsidR="008B5415" w:rsidRDefault="008B5415" w:rsidP="009103D2"/>
    <w:p w14:paraId="2F7F093F" w14:textId="77777777" w:rsidR="008B5415" w:rsidRDefault="008B5415" w:rsidP="000979AC"/>
    <w:p w14:paraId="3792749A" w14:textId="77777777" w:rsidR="008B5415" w:rsidRDefault="008B5415" w:rsidP="000979AC"/>
    <w:p w14:paraId="08901310" w14:textId="77777777" w:rsidR="008B5415" w:rsidRDefault="008B5415" w:rsidP="00037FBA"/>
    <w:p w14:paraId="1A37FB7F" w14:textId="77777777" w:rsidR="008B5415" w:rsidRDefault="008B5415" w:rsidP="007031CF"/>
    <w:p w14:paraId="70B7F0D4" w14:textId="77777777" w:rsidR="008B5415" w:rsidRDefault="008B5415"/>
    <w:p w14:paraId="5B9EEFF9" w14:textId="77777777" w:rsidR="008B5415" w:rsidRDefault="008B54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01E77" w14:textId="77777777" w:rsidR="00C15E11" w:rsidRDefault="00C15E11">
    <w:pPr>
      <w:pStyle w:val="Header"/>
      <w:framePr w:wrap="around"/>
    </w:pPr>
    <w:r w:rsidRPr="003F7A0D">
      <w:rPr>
        <w:noProof/>
      </w:rPr>
      <w:drawing>
        <wp:anchor distT="0" distB="0" distL="114300" distR="114300" simplePos="0" relativeHeight="251660288" behindDoc="1" locked="0" layoutInCell="1" allowOverlap="1" wp14:anchorId="62031C30" wp14:editId="2C5D37A7">
          <wp:simplePos x="0" y="0"/>
          <wp:positionH relativeFrom="column">
            <wp:posOffset>2305050</wp:posOffset>
          </wp:positionH>
          <wp:positionV relativeFrom="paragraph">
            <wp:posOffset>-2695575</wp:posOffset>
          </wp:positionV>
          <wp:extent cx="6237604" cy="72055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7604" cy="720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D887B" w14:textId="77777777" w:rsidR="00290780" w:rsidRDefault="00290780"/>
  <w:p w14:paraId="68C9BAEF" w14:textId="77777777" w:rsidR="00532F39" w:rsidRDefault="00532F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256D"/>
    <w:multiLevelType w:val="multilevel"/>
    <w:tmpl w:val="0F3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BE174A"/>
    <w:multiLevelType w:val="multilevel"/>
    <w:tmpl w:val="4AE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63143"/>
    <w:multiLevelType w:val="hybridMultilevel"/>
    <w:tmpl w:val="0A24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1C41"/>
    <w:multiLevelType w:val="multilevel"/>
    <w:tmpl w:val="36D4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52AF4"/>
    <w:multiLevelType w:val="multilevel"/>
    <w:tmpl w:val="410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7384C"/>
    <w:multiLevelType w:val="multilevel"/>
    <w:tmpl w:val="D6B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15BE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F2C1ABA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F93"/>
    <w:multiLevelType w:val="multilevel"/>
    <w:tmpl w:val="792C14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2CC7A08"/>
    <w:multiLevelType w:val="multilevel"/>
    <w:tmpl w:val="C82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27AAF"/>
    <w:multiLevelType w:val="multilevel"/>
    <w:tmpl w:val="DE78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534E"/>
    <w:multiLevelType w:val="multilevel"/>
    <w:tmpl w:val="4AA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B7F1A"/>
    <w:multiLevelType w:val="multilevel"/>
    <w:tmpl w:val="D80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1D12"/>
    <w:multiLevelType w:val="multilevel"/>
    <w:tmpl w:val="EA2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AA9"/>
    <w:multiLevelType w:val="hybridMultilevel"/>
    <w:tmpl w:val="2672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775C"/>
    <w:multiLevelType w:val="multilevel"/>
    <w:tmpl w:val="C2BE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44ECE"/>
    <w:multiLevelType w:val="multilevel"/>
    <w:tmpl w:val="0A42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AB3"/>
    <w:multiLevelType w:val="multilevel"/>
    <w:tmpl w:val="53B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F19C8"/>
    <w:multiLevelType w:val="multilevel"/>
    <w:tmpl w:val="9C9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63823"/>
    <w:multiLevelType w:val="multilevel"/>
    <w:tmpl w:val="ABA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81E3D"/>
    <w:multiLevelType w:val="multilevel"/>
    <w:tmpl w:val="68F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0957181"/>
    <w:multiLevelType w:val="multilevel"/>
    <w:tmpl w:val="680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45D74"/>
    <w:multiLevelType w:val="multilevel"/>
    <w:tmpl w:val="EFDC53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4EA23F0"/>
    <w:multiLevelType w:val="hybridMultilevel"/>
    <w:tmpl w:val="D80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13F8D"/>
    <w:multiLevelType w:val="multilevel"/>
    <w:tmpl w:val="96D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A6003"/>
    <w:multiLevelType w:val="hybridMultilevel"/>
    <w:tmpl w:val="94D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90001"/>
    <w:multiLevelType w:val="hybridMultilevel"/>
    <w:tmpl w:val="911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8750A"/>
    <w:multiLevelType w:val="multilevel"/>
    <w:tmpl w:val="9F26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C7FE6"/>
    <w:multiLevelType w:val="hybridMultilevel"/>
    <w:tmpl w:val="84F2DD88"/>
    <w:lvl w:ilvl="0" w:tplc="4B52F52E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6CAC"/>
    <w:multiLevelType w:val="multilevel"/>
    <w:tmpl w:val="99A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0696B"/>
    <w:multiLevelType w:val="hybridMultilevel"/>
    <w:tmpl w:val="F3A4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E2DA1"/>
    <w:multiLevelType w:val="hybridMultilevel"/>
    <w:tmpl w:val="DB8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2733F"/>
    <w:multiLevelType w:val="multilevel"/>
    <w:tmpl w:val="F382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8208E"/>
    <w:multiLevelType w:val="hybridMultilevel"/>
    <w:tmpl w:val="C6FC47B0"/>
    <w:lvl w:ilvl="0" w:tplc="A05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E62C7"/>
    <w:multiLevelType w:val="multilevel"/>
    <w:tmpl w:val="782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07E44"/>
    <w:multiLevelType w:val="multilevel"/>
    <w:tmpl w:val="886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B34874"/>
    <w:multiLevelType w:val="multilevel"/>
    <w:tmpl w:val="932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5"/>
  </w:num>
  <w:num w:numId="3">
    <w:abstractNumId w:val="15"/>
  </w:num>
  <w:num w:numId="4">
    <w:abstractNumId w:val="26"/>
  </w:num>
  <w:num w:numId="5">
    <w:abstractNumId w:val="12"/>
  </w:num>
  <w:num w:numId="6">
    <w:abstractNumId w:val="16"/>
  </w:num>
  <w:num w:numId="7">
    <w:abstractNumId w:val="35"/>
    <w:lvlOverride w:ilvl="0">
      <w:startOverride w:val="1"/>
    </w:lvlOverride>
  </w:num>
  <w:num w:numId="8">
    <w:abstractNumId w:val="35"/>
    <w:lvlOverride w:ilvl="0"/>
    <w:lvlOverride w:ilvl="1">
      <w:startOverride w:val="1"/>
    </w:lvlOverride>
  </w:num>
  <w:num w:numId="9">
    <w:abstractNumId w:val="42"/>
    <w:lvlOverride w:ilvl="0">
      <w:startOverride w:val="2"/>
    </w:lvlOverride>
  </w:num>
  <w:num w:numId="10">
    <w:abstractNumId w:val="42"/>
    <w:lvlOverride w:ilvl="0"/>
    <w:lvlOverride w:ilvl="1">
      <w:startOverride w:val="1"/>
    </w:lvlOverride>
  </w:num>
  <w:num w:numId="11">
    <w:abstractNumId w:val="42"/>
    <w:lvlOverride w:ilvl="0"/>
    <w:lvlOverride w:ilvl="1"/>
    <w:lvlOverride w:ilvl="2">
      <w:startOverride w:val="1"/>
    </w:lvlOverride>
  </w:num>
  <w:num w:numId="12">
    <w:abstractNumId w:val="42"/>
    <w:lvlOverride w:ilvl="0"/>
    <w:lvlOverride w:ilvl="1"/>
    <w:lvlOverride w:ilvl="2">
      <w:startOverride w:val="1"/>
    </w:lvlOverride>
  </w:num>
  <w:num w:numId="13">
    <w:abstractNumId w:val="24"/>
    <w:lvlOverride w:ilvl="0">
      <w:startOverride w:val="3"/>
    </w:lvlOverride>
  </w:num>
  <w:num w:numId="14">
    <w:abstractNumId w:val="24"/>
    <w:lvlOverride w:ilvl="0"/>
    <w:lvlOverride w:ilvl="1">
      <w:startOverride w:val="1"/>
    </w:lvlOverride>
  </w:num>
  <w:num w:numId="15">
    <w:abstractNumId w:val="19"/>
    <w:lvlOverride w:ilvl="0">
      <w:startOverride w:val="4"/>
    </w:lvlOverride>
  </w:num>
  <w:num w:numId="16">
    <w:abstractNumId w:val="38"/>
    <w:lvlOverride w:ilvl="0">
      <w:startOverride w:val="5"/>
    </w:lvlOverride>
  </w:num>
  <w:num w:numId="17">
    <w:abstractNumId w:val="22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6"/>
    <w:lvlOverride w:ilvl="0">
      <w:startOverride w:val="8"/>
    </w:lvlOverride>
  </w:num>
  <w:num w:numId="20">
    <w:abstractNumId w:val="21"/>
    <w:lvlOverride w:ilvl="0">
      <w:startOverride w:val="9"/>
    </w:lvlOverride>
  </w:num>
  <w:num w:numId="21">
    <w:abstractNumId w:val="2"/>
    <w:lvlOverride w:ilvl="0">
      <w:startOverride w:val="10"/>
    </w:lvlOverride>
  </w:num>
  <w:num w:numId="22">
    <w:abstractNumId w:val="33"/>
    <w:lvlOverride w:ilvl="0">
      <w:startOverride w:val="1"/>
    </w:lvlOverride>
  </w:num>
  <w:num w:numId="23">
    <w:abstractNumId w:val="23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29"/>
    <w:lvlOverride w:ilvl="1">
      <w:startOverride w:val="1"/>
    </w:lvlOverride>
  </w:num>
  <w:num w:numId="26">
    <w:abstractNumId w:val="29"/>
    <w:lvlOverride w:ilvl="1">
      <w:startOverride w:val="2"/>
    </w:lvlOverride>
  </w:num>
  <w:num w:numId="27">
    <w:abstractNumId w:val="20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40"/>
    <w:lvlOverride w:ilvl="0">
      <w:startOverride w:val="1"/>
    </w:lvlOverride>
  </w:num>
  <w:num w:numId="31">
    <w:abstractNumId w:val="40"/>
    <w:lvlOverride w:ilvl="0"/>
    <w:lvlOverride w:ilvl="1">
      <w:startOverride w:val="1"/>
    </w:lvlOverride>
  </w:num>
  <w:num w:numId="32">
    <w:abstractNumId w:val="40"/>
    <w:lvlOverride w:ilvl="0"/>
    <w:lvlOverride w:ilvl="1">
      <w:startOverride w:val="2"/>
    </w:lvlOverride>
  </w:num>
  <w:num w:numId="33">
    <w:abstractNumId w:val="40"/>
    <w:lvlOverride w:ilvl="0"/>
    <w:lvlOverride w:ilvl="1">
      <w:startOverride w:val="3"/>
    </w:lvlOverride>
  </w:num>
  <w:num w:numId="34">
    <w:abstractNumId w:val="13"/>
    <w:lvlOverride w:ilvl="0">
      <w:startOverride w:val="2"/>
    </w:lvlOverride>
  </w:num>
  <w:num w:numId="35">
    <w:abstractNumId w:val="13"/>
    <w:lvlOverride w:ilvl="0"/>
    <w:lvlOverride w:ilvl="1">
      <w:startOverride w:val="1"/>
    </w:lvlOverride>
  </w:num>
  <w:num w:numId="36">
    <w:abstractNumId w:val="13"/>
    <w:lvlOverride w:ilvl="0"/>
    <w:lvlOverride w:ilvl="1">
      <w:startOverride w:val="4"/>
    </w:lvlOverride>
  </w:num>
  <w:num w:numId="37">
    <w:abstractNumId w:val="9"/>
  </w:num>
  <w:num w:numId="38">
    <w:abstractNumId w:val="27"/>
  </w:num>
  <w:num w:numId="39">
    <w:abstractNumId w:val="8"/>
  </w:num>
  <w:num w:numId="40">
    <w:abstractNumId w:val="28"/>
  </w:num>
  <w:num w:numId="41">
    <w:abstractNumId w:val="37"/>
  </w:num>
  <w:num w:numId="42">
    <w:abstractNumId w:val="11"/>
  </w:num>
  <w:num w:numId="43">
    <w:abstractNumId w:val="31"/>
  </w:num>
  <w:num w:numId="44">
    <w:abstractNumId w:val="30"/>
  </w:num>
  <w:num w:numId="45">
    <w:abstractNumId w:val="18"/>
  </w:num>
  <w:num w:numId="46">
    <w:abstractNumId w:val="32"/>
  </w:num>
  <w:num w:numId="47">
    <w:abstractNumId w:val="36"/>
  </w:num>
  <w:num w:numId="48">
    <w:abstractNumId w:val="3"/>
  </w:num>
  <w:num w:numId="49">
    <w:abstractNumId w:val="34"/>
  </w:num>
  <w:num w:numId="50">
    <w:abstractNumId w:val="10"/>
  </w:num>
  <w:num w:numId="51">
    <w:abstractNumId w:val="34"/>
    <w:lvlOverride w:ilvl="0">
      <w:startOverride w:val="1"/>
    </w:lvlOverride>
  </w:num>
  <w:num w:numId="52">
    <w:abstractNumId w:val="39"/>
  </w:num>
  <w:num w:numId="53">
    <w:abstractNumId w:val="1"/>
  </w:num>
  <w:num w:numId="54">
    <w:abstractNumId w:val="1"/>
    <w:lvlOverride w:ilvl="0">
      <w:startOverride w:val="1"/>
    </w:lvlOverride>
  </w:num>
  <w:num w:numId="55">
    <w:abstractNumId w:val="17"/>
  </w:num>
  <w:num w:numId="56">
    <w:abstractNumId w:val="25"/>
  </w:num>
  <w:num w:numId="57">
    <w:abstractNumId w:val="1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88"/>
    <w:rsid w:val="0000442D"/>
    <w:rsid w:val="00005E59"/>
    <w:rsid w:val="000239E7"/>
    <w:rsid w:val="000369E5"/>
    <w:rsid w:val="00037FBA"/>
    <w:rsid w:val="00042537"/>
    <w:rsid w:val="00050B4B"/>
    <w:rsid w:val="00051086"/>
    <w:rsid w:val="00061B5D"/>
    <w:rsid w:val="0006597C"/>
    <w:rsid w:val="000755A4"/>
    <w:rsid w:val="00090DEA"/>
    <w:rsid w:val="000979AC"/>
    <w:rsid w:val="000B11DB"/>
    <w:rsid w:val="000B48F1"/>
    <w:rsid w:val="000E0650"/>
    <w:rsid w:val="000E62BA"/>
    <w:rsid w:val="000E6B85"/>
    <w:rsid w:val="000F105F"/>
    <w:rsid w:val="000F4FEC"/>
    <w:rsid w:val="000F6037"/>
    <w:rsid w:val="00101B78"/>
    <w:rsid w:val="00102EB7"/>
    <w:rsid w:val="00123A66"/>
    <w:rsid w:val="0014466E"/>
    <w:rsid w:val="001536B5"/>
    <w:rsid w:val="00161844"/>
    <w:rsid w:val="00164F05"/>
    <w:rsid w:val="00164FE0"/>
    <w:rsid w:val="00166893"/>
    <w:rsid w:val="001765E0"/>
    <w:rsid w:val="00181424"/>
    <w:rsid w:val="00194191"/>
    <w:rsid w:val="00194A6F"/>
    <w:rsid w:val="001C15EC"/>
    <w:rsid w:val="001C5BD9"/>
    <w:rsid w:val="001C72B1"/>
    <w:rsid w:val="001D58C6"/>
    <w:rsid w:val="001D65BD"/>
    <w:rsid w:val="001E6DD3"/>
    <w:rsid w:val="001F01F6"/>
    <w:rsid w:val="001F1922"/>
    <w:rsid w:val="001F74A4"/>
    <w:rsid w:val="001F766B"/>
    <w:rsid w:val="00201012"/>
    <w:rsid w:val="00217E30"/>
    <w:rsid w:val="002260CB"/>
    <w:rsid w:val="00240AD8"/>
    <w:rsid w:val="00257E93"/>
    <w:rsid w:val="00282C88"/>
    <w:rsid w:val="002905F8"/>
    <w:rsid w:val="00290780"/>
    <w:rsid w:val="00293997"/>
    <w:rsid w:val="0029704A"/>
    <w:rsid w:val="002B019D"/>
    <w:rsid w:val="002B02B5"/>
    <w:rsid w:val="002F6FDE"/>
    <w:rsid w:val="00300532"/>
    <w:rsid w:val="00314959"/>
    <w:rsid w:val="00341DA2"/>
    <w:rsid w:val="00346CA8"/>
    <w:rsid w:val="003558CB"/>
    <w:rsid w:val="00361613"/>
    <w:rsid w:val="00363756"/>
    <w:rsid w:val="0038138E"/>
    <w:rsid w:val="003838AB"/>
    <w:rsid w:val="00395114"/>
    <w:rsid w:val="00395D54"/>
    <w:rsid w:val="00397DED"/>
    <w:rsid w:val="003A129A"/>
    <w:rsid w:val="003A23C7"/>
    <w:rsid w:val="003A2ACF"/>
    <w:rsid w:val="003A2B0E"/>
    <w:rsid w:val="003A508E"/>
    <w:rsid w:val="003D3B23"/>
    <w:rsid w:val="003D7E6B"/>
    <w:rsid w:val="003F7A0D"/>
    <w:rsid w:val="004169EE"/>
    <w:rsid w:val="0042030F"/>
    <w:rsid w:val="00420459"/>
    <w:rsid w:val="00426C03"/>
    <w:rsid w:val="00427CE9"/>
    <w:rsid w:val="00431666"/>
    <w:rsid w:val="0043780E"/>
    <w:rsid w:val="0044489C"/>
    <w:rsid w:val="00455E88"/>
    <w:rsid w:val="0047303E"/>
    <w:rsid w:val="004A030D"/>
    <w:rsid w:val="004A3A7F"/>
    <w:rsid w:val="004B3BFA"/>
    <w:rsid w:val="004B70EB"/>
    <w:rsid w:val="004C0046"/>
    <w:rsid w:val="004C4869"/>
    <w:rsid w:val="004C6DB6"/>
    <w:rsid w:val="00501E8D"/>
    <w:rsid w:val="0051301E"/>
    <w:rsid w:val="005131A4"/>
    <w:rsid w:val="00527805"/>
    <w:rsid w:val="00532F39"/>
    <w:rsid w:val="00541894"/>
    <w:rsid w:val="00567342"/>
    <w:rsid w:val="00567997"/>
    <w:rsid w:val="00574726"/>
    <w:rsid w:val="00591911"/>
    <w:rsid w:val="00594EE2"/>
    <w:rsid w:val="00596157"/>
    <w:rsid w:val="005B1F1B"/>
    <w:rsid w:val="005B595D"/>
    <w:rsid w:val="005D09F3"/>
    <w:rsid w:val="005D56A8"/>
    <w:rsid w:val="005D5BF8"/>
    <w:rsid w:val="005D6DB5"/>
    <w:rsid w:val="00615B7A"/>
    <w:rsid w:val="00617BCB"/>
    <w:rsid w:val="00624944"/>
    <w:rsid w:val="00631175"/>
    <w:rsid w:val="00641E1C"/>
    <w:rsid w:val="00642F33"/>
    <w:rsid w:val="006671ED"/>
    <w:rsid w:val="00670C1F"/>
    <w:rsid w:val="00683974"/>
    <w:rsid w:val="006B7EE5"/>
    <w:rsid w:val="006C4517"/>
    <w:rsid w:val="006E616E"/>
    <w:rsid w:val="00701E13"/>
    <w:rsid w:val="007031CF"/>
    <w:rsid w:val="00715429"/>
    <w:rsid w:val="00722215"/>
    <w:rsid w:val="00731E71"/>
    <w:rsid w:val="007345EE"/>
    <w:rsid w:val="0076391A"/>
    <w:rsid w:val="00780761"/>
    <w:rsid w:val="00781172"/>
    <w:rsid w:val="00786687"/>
    <w:rsid w:val="007A5859"/>
    <w:rsid w:val="007B5A87"/>
    <w:rsid w:val="007D2967"/>
    <w:rsid w:val="007D6551"/>
    <w:rsid w:val="007E2994"/>
    <w:rsid w:val="007E5627"/>
    <w:rsid w:val="007F279D"/>
    <w:rsid w:val="00802DA5"/>
    <w:rsid w:val="00806B35"/>
    <w:rsid w:val="00813347"/>
    <w:rsid w:val="00815131"/>
    <w:rsid w:val="0081634D"/>
    <w:rsid w:val="0082064A"/>
    <w:rsid w:val="00827011"/>
    <w:rsid w:val="0082739A"/>
    <w:rsid w:val="00855309"/>
    <w:rsid w:val="00861C60"/>
    <w:rsid w:val="008710FF"/>
    <w:rsid w:val="00873A33"/>
    <w:rsid w:val="00881ACE"/>
    <w:rsid w:val="00881B5F"/>
    <w:rsid w:val="008831DF"/>
    <w:rsid w:val="008940D8"/>
    <w:rsid w:val="008B5415"/>
    <w:rsid w:val="008C4306"/>
    <w:rsid w:val="008E1895"/>
    <w:rsid w:val="008E25D6"/>
    <w:rsid w:val="008E3374"/>
    <w:rsid w:val="008E579E"/>
    <w:rsid w:val="008F1601"/>
    <w:rsid w:val="008F21B1"/>
    <w:rsid w:val="008F541E"/>
    <w:rsid w:val="009103D2"/>
    <w:rsid w:val="0091678B"/>
    <w:rsid w:val="00921940"/>
    <w:rsid w:val="00926B04"/>
    <w:rsid w:val="00936215"/>
    <w:rsid w:val="00941FA7"/>
    <w:rsid w:val="00942D52"/>
    <w:rsid w:val="00942DF4"/>
    <w:rsid w:val="009439CB"/>
    <w:rsid w:val="009458DC"/>
    <w:rsid w:val="0096638F"/>
    <w:rsid w:val="00970D4F"/>
    <w:rsid w:val="009814DC"/>
    <w:rsid w:val="0098222A"/>
    <w:rsid w:val="009874C9"/>
    <w:rsid w:val="00993946"/>
    <w:rsid w:val="009A4491"/>
    <w:rsid w:val="009B4B3A"/>
    <w:rsid w:val="009B5894"/>
    <w:rsid w:val="009C05CE"/>
    <w:rsid w:val="009E4E26"/>
    <w:rsid w:val="009F0C3C"/>
    <w:rsid w:val="009F6E4E"/>
    <w:rsid w:val="00A019AA"/>
    <w:rsid w:val="00A119A8"/>
    <w:rsid w:val="00A15393"/>
    <w:rsid w:val="00A17E20"/>
    <w:rsid w:val="00A327B4"/>
    <w:rsid w:val="00A35525"/>
    <w:rsid w:val="00A41E30"/>
    <w:rsid w:val="00A4271E"/>
    <w:rsid w:val="00A63711"/>
    <w:rsid w:val="00A74355"/>
    <w:rsid w:val="00A77E4D"/>
    <w:rsid w:val="00A95FF1"/>
    <w:rsid w:val="00A96168"/>
    <w:rsid w:val="00A963F5"/>
    <w:rsid w:val="00AA42C5"/>
    <w:rsid w:val="00AB09A6"/>
    <w:rsid w:val="00AB5995"/>
    <w:rsid w:val="00AB618D"/>
    <w:rsid w:val="00AB6AAC"/>
    <w:rsid w:val="00AD543E"/>
    <w:rsid w:val="00AE1B90"/>
    <w:rsid w:val="00AE7416"/>
    <w:rsid w:val="00B07700"/>
    <w:rsid w:val="00B07DCB"/>
    <w:rsid w:val="00B225BE"/>
    <w:rsid w:val="00B26A08"/>
    <w:rsid w:val="00B4389E"/>
    <w:rsid w:val="00B62DAC"/>
    <w:rsid w:val="00B66C9D"/>
    <w:rsid w:val="00B712E0"/>
    <w:rsid w:val="00B76EDC"/>
    <w:rsid w:val="00B813EB"/>
    <w:rsid w:val="00B94CDC"/>
    <w:rsid w:val="00BA150B"/>
    <w:rsid w:val="00BA6A99"/>
    <w:rsid w:val="00BD0BE1"/>
    <w:rsid w:val="00C10A3B"/>
    <w:rsid w:val="00C10BC1"/>
    <w:rsid w:val="00C15E11"/>
    <w:rsid w:val="00C27807"/>
    <w:rsid w:val="00C31C8A"/>
    <w:rsid w:val="00C343DB"/>
    <w:rsid w:val="00C53B6F"/>
    <w:rsid w:val="00C5529C"/>
    <w:rsid w:val="00C56A62"/>
    <w:rsid w:val="00C61041"/>
    <w:rsid w:val="00C63D46"/>
    <w:rsid w:val="00C8700B"/>
    <w:rsid w:val="00CA25EA"/>
    <w:rsid w:val="00CA286E"/>
    <w:rsid w:val="00CB49D8"/>
    <w:rsid w:val="00CE70F9"/>
    <w:rsid w:val="00CF2DD0"/>
    <w:rsid w:val="00D06BBB"/>
    <w:rsid w:val="00D1069E"/>
    <w:rsid w:val="00D23BCD"/>
    <w:rsid w:val="00D323C5"/>
    <w:rsid w:val="00D41843"/>
    <w:rsid w:val="00D453E5"/>
    <w:rsid w:val="00D7602A"/>
    <w:rsid w:val="00D82BC3"/>
    <w:rsid w:val="00D834D3"/>
    <w:rsid w:val="00D95278"/>
    <w:rsid w:val="00DB3634"/>
    <w:rsid w:val="00DE46BE"/>
    <w:rsid w:val="00DF6822"/>
    <w:rsid w:val="00E05F6D"/>
    <w:rsid w:val="00E179D3"/>
    <w:rsid w:val="00E23EBA"/>
    <w:rsid w:val="00E26678"/>
    <w:rsid w:val="00E469A2"/>
    <w:rsid w:val="00E568BA"/>
    <w:rsid w:val="00E61998"/>
    <w:rsid w:val="00E62A5A"/>
    <w:rsid w:val="00E70830"/>
    <w:rsid w:val="00E77DFB"/>
    <w:rsid w:val="00E82EE9"/>
    <w:rsid w:val="00EA75CE"/>
    <w:rsid w:val="00EB4956"/>
    <w:rsid w:val="00EC0916"/>
    <w:rsid w:val="00ED2363"/>
    <w:rsid w:val="00ED53D6"/>
    <w:rsid w:val="00ED579B"/>
    <w:rsid w:val="00EE69FC"/>
    <w:rsid w:val="00EF3DDE"/>
    <w:rsid w:val="00F0558B"/>
    <w:rsid w:val="00F17A49"/>
    <w:rsid w:val="00F23CBC"/>
    <w:rsid w:val="00F34383"/>
    <w:rsid w:val="00F3480C"/>
    <w:rsid w:val="00F37DD8"/>
    <w:rsid w:val="00F401AE"/>
    <w:rsid w:val="00F423F1"/>
    <w:rsid w:val="00F638A3"/>
    <w:rsid w:val="00F727EA"/>
    <w:rsid w:val="00F815FE"/>
    <w:rsid w:val="00F94937"/>
    <w:rsid w:val="00F9600D"/>
    <w:rsid w:val="00F97578"/>
    <w:rsid w:val="00FA46E9"/>
    <w:rsid w:val="00FC0EDF"/>
    <w:rsid w:val="00FD2202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03582"/>
  <w15:chartTrackingRefBased/>
  <w15:docId w15:val="{0F4838CB-7798-4680-8FE5-66AF0DF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E70F9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CE70F9"/>
    <w:pPr>
      <w:spacing w:before="120" w:after="200"/>
      <w:outlineLvl w:val="0"/>
    </w:pPr>
    <w:rPr>
      <w:rFonts w:ascii="Arial" w:eastAsiaTheme="minorEastAsia" w:hAnsi="Arial" w:cs="Arial"/>
      <w:b/>
      <w:color w:val="1E1E1E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CE70F9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CE70F9"/>
    <w:pPr>
      <w:keepNext/>
      <w:spacing w:before="300" w:after="120"/>
      <w:outlineLvl w:val="2"/>
    </w:pPr>
    <w:rPr>
      <w:rFonts w:ascii="Arial" w:eastAsiaTheme="minorEastAsia" w:hAnsi="Arial" w:cs="Arial"/>
      <w:b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CE70F9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0F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CE70F9"/>
    <w:tblPr/>
    <w:tblStylePr w:type="firstRow">
      <w:rPr>
        <w:rFonts w:asciiTheme="majorHAnsi" w:hAnsiTheme="majorHAnsi"/>
        <w:sz w:val="32"/>
      </w:rPr>
    </w:tblStylePr>
  </w:style>
  <w:style w:type="table" w:styleId="PlainTable5">
    <w:name w:val="Plain Table 5"/>
    <w:basedOn w:val="TableNormal"/>
    <w:uiPriority w:val="45"/>
    <w:rsid w:val="00CE70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eacherNotes">
    <w:name w:val="Teacher Notes"/>
    <w:basedOn w:val="PlainTable5"/>
    <w:uiPriority w:val="99"/>
    <w:rsid w:val="001D65BD"/>
    <w:tblPr/>
    <w:tblStylePr w:type="fir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BEBEB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tcBorders>
          <w:bottom w:val="nil"/>
        </w:tcBorders>
        <w:shd w:val="clear" w:color="auto" w:fill="FFFFFF" w:themeFill="background1"/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rPr>
        <w:i w:val="0"/>
      </w:rPr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next w:val="Normal"/>
    <w:link w:val="TitleChar"/>
    <w:uiPriority w:val="10"/>
    <w:semiHidden/>
    <w:qFormat/>
    <w:rsid w:val="00CE70F9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E70F9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CE70F9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E70F9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0F9"/>
    <w:rPr>
      <w:rFonts w:ascii="Arial" w:eastAsiaTheme="minorEastAsia" w:hAnsi="Arial" w:cs="Arial"/>
      <w:b/>
      <w:color w:val="1E1E1E"/>
      <w:sz w:val="44"/>
      <w:szCs w:val="152"/>
    </w:rPr>
  </w:style>
  <w:style w:type="table" w:customStyle="1" w:styleId="ActionItems">
    <w:name w:val="Action Items"/>
    <w:basedOn w:val="TableNormal"/>
    <w:uiPriority w:val="99"/>
    <w:rsid w:val="00CE70F9"/>
    <w:tblPr/>
  </w:style>
  <w:style w:type="table" w:customStyle="1" w:styleId="ToDoList">
    <w:name w:val="To Do List"/>
    <w:basedOn w:val="PlainTable2"/>
    <w:uiPriority w:val="99"/>
    <w:rsid w:val="007A585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table" w:styleId="PlainTable2">
    <w:name w:val="Plain Table 2"/>
    <w:basedOn w:val="TableNormal"/>
    <w:uiPriority w:val="42"/>
    <w:rsid w:val="00CE70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343DB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3DB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CE70F9"/>
    <w:rPr>
      <w:sz w:val="16"/>
      <w:szCs w:val="16"/>
    </w:rPr>
  </w:style>
  <w:style w:type="paragraph" w:styleId="Footer">
    <w:name w:val="footer"/>
    <w:link w:val="FooterChar"/>
    <w:uiPriority w:val="99"/>
    <w:rsid w:val="00CE70F9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E70F9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0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F9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CE70F9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CE70F9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CE70F9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CE70F9"/>
    <w:rPr>
      <w:rFonts w:eastAsiaTheme="minorEastAsia"/>
      <w:b/>
      <w:bCs/>
    </w:rPr>
  </w:style>
  <w:style w:type="table" w:customStyle="1" w:styleId="ToDoList1">
    <w:name w:val="To Do List1"/>
    <w:basedOn w:val="PlainTable2"/>
    <w:uiPriority w:val="99"/>
    <w:rsid w:val="00CE70F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paragraph" w:customStyle="1" w:styleId="PageFooter">
    <w:name w:val="Page Footer"/>
    <w:basedOn w:val="Footer"/>
    <w:link w:val="PageFooterChar"/>
    <w:rsid w:val="00037FBA"/>
    <w:pPr>
      <w:tabs>
        <w:tab w:val="clear" w:pos="9360"/>
        <w:tab w:val="right" w:pos="9180"/>
      </w:tabs>
      <w:ind w:right="-540"/>
    </w:pPr>
  </w:style>
  <w:style w:type="character" w:customStyle="1" w:styleId="Heading2Char">
    <w:name w:val="Heading 2 Char"/>
    <w:basedOn w:val="DefaultParagraphFont"/>
    <w:link w:val="Heading2"/>
    <w:uiPriority w:val="9"/>
    <w:rsid w:val="00CE70F9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PageFooterChar">
    <w:name w:val="Page Footer Char"/>
    <w:basedOn w:val="FooterChar"/>
    <w:link w:val="PageFooter"/>
    <w:rsid w:val="00037FBA"/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0F9"/>
    <w:rPr>
      <w:rFonts w:ascii="Arial" w:eastAsiaTheme="minorEastAsia" w:hAnsi="Arial" w:cs="Arial"/>
      <w:b/>
      <w:sz w:val="28"/>
      <w:szCs w:val="22"/>
    </w:rPr>
  </w:style>
  <w:style w:type="paragraph" w:customStyle="1" w:styleId="BulletedList">
    <w:name w:val="Bulleted List"/>
    <w:rsid w:val="00CE70F9"/>
    <w:pPr>
      <w:numPr>
        <w:numId w:val="50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CE70F9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CE70F9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CE70F9"/>
    <w:pPr>
      <w:keepNext/>
      <w:numPr>
        <w:numId w:val="55"/>
      </w:numPr>
      <w:spacing w:after="80"/>
      <w:ind w:left="378" w:right="-41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CE70F9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ParagraphLink">
    <w:name w:val="Paragraph Link"/>
    <w:link w:val="ParagraphLinkChar"/>
    <w:rsid w:val="00CE70F9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CE70F9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CE70F9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CE70F9"/>
    <w:pPr>
      <w:numPr>
        <w:numId w:val="51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CE70F9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CE70F9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CE70F9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CE70F9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CE70F9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CalloutText">
    <w:name w:val="Callout Text"/>
    <w:rsid w:val="00CE70F9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70F9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TableHeadSmall">
    <w:name w:val="Table Head Small"/>
    <w:rsid w:val="00CE70F9"/>
    <w:rPr>
      <w:rFonts w:ascii="Arial" w:eastAsiaTheme="minorEastAsia" w:hAnsi="Arial" w:cstheme="minorBidi"/>
      <w:b/>
      <w:szCs w:val="22"/>
    </w:rPr>
  </w:style>
  <w:style w:type="paragraph" w:customStyle="1" w:styleId="InstructionalDetails">
    <w:name w:val="Instructional Details"/>
    <w:rsid w:val="00CE70F9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paragraph" w:customStyle="1" w:styleId="TableTextSmall">
    <w:name w:val="Table Text Small"/>
    <w:rsid w:val="00CE70F9"/>
    <w:rPr>
      <w:rFonts w:ascii="Arial" w:eastAsiaTheme="minorEastAsia" w:hAnsi="Arial" w:cstheme="minorBidi"/>
      <w:szCs w:val="22"/>
    </w:rPr>
  </w:style>
  <w:style w:type="paragraph" w:customStyle="1" w:styleId="AssignmentHeading">
    <w:name w:val="Assignment Heading"/>
    <w:next w:val="TableBullet1"/>
    <w:rsid w:val="00CE70F9"/>
    <w:pPr>
      <w:spacing w:before="40" w:after="80"/>
    </w:pPr>
    <w:rPr>
      <w:rFonts w:ascii="Arial" w:eastAsiaTheme="minorEastAsia" w:hAnsi="Arial" w:cs="Arial"/>
      <w:b/>
      <w:color w:val="7B7C7D"/>
      <w:sz w:val="22"/>
      <w:szCs w:val="22"/>
    </w:rPr>
  </w:style>
  <w:style w:type="paragraph" w:customStyle="1" w:styleId="SubmissionItemTableHeading">
    <w:name w:val="Submission Item/Table Heading"/>
    <w:rsid w:val="00CE70F9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TableBullet1">
    <w:name w:val="Table Bullet 1"/>
    <w:rsid w:val="00CE70F9"/>
    <w:pPr>
      <w:numPr>
        <w:numId w:val="2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CE70F9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CE70F9"/>
    <w:pPr>
      <w:numPr>
        <w:numId w:val="56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CE70F9"/>
    <w:pPr>
      <w:numPr>
        <w:numId w:val="53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Indented">
    <w:name w:val="Body Indented"/>
    <w:basedOn w:val="Body"/>
    <w:rsid w:val="00CE70F9"/>
    <w:pPr>
      <w:ind w:left="360"/>
    </w:pPr>
  </w:style>
  <w:style w:type="paragraph" w:customStyle="1" w:styleId="Reference">
    <w:name w:val="Reference"/>
    <w:rsid w:val="00CE70F9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CE70F9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CE70F9"/>
    <w:pPr>
      <w:spacing w:before="80" w:line="276" w:lineRule="auto"/>
      <w:ind w:left="518"/>
    </w:pPr>
    <w:rPr>
      <w:rFonts w:ascii="Arial" w:hAnsi="Arial" w:cs="Arial"/>
      <w:bCs/>
      <w:i/>
      <w:color w:val="7B7C7D"/>
      <w:sz w:val="22"/>
      <w:szCs w:val="22"/>
    </w:rPr>
  </w:style>
  <w:style w:type="paragraph" w:styleId="Caption">
    <w:name w:val="caption"/>
    <w:next w:val="Body"/>
    <w:uiPriority w:val="35"/>
    <w:qFormat/>
    <w:rsid w:val="00CE70F9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CE70F9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  <w:style w:type="character" w:styleId="Hyperlink">
    <w:name w:val="Hyperlink"/>
    <w:uiPriority w:val="99"/>
    <w:semiHidden/>
    <w:rsid w:val="00CE70F9"/>
    <w:rPr>
      <w:b w:val="0"/>
      <w:color w:val="007B8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ertson\Documents\Custom%20Office%20Templates\CS%20Template%209Mar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993F0-8782-4525-9B20-A87F0A19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Template 9Mar18</Template>
  <TotalTime>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PLTW Professional Development</dc:creator>
  <cp:keywords/>
  <dc:description/>
  <cp:lastModifiedBy>Kristen Champion-Terrell</cp:lastModifiedBy>
  <cp:revision>7</cp:revision>
  <dcterms:created xsi:type="dcterms:W3CDTF">2018-05-07T16:52:00Z</dcterms:created>
  <dcterms:modified xsi:type="dcterms:W3CDTF">2018-05-11T09:31:00Z</dcterms:modified>
</cp:coreProperties>
</file>