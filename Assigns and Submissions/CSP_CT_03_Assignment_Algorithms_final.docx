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5491EC7A" w14:textId="77777777" w:rsidTr="00E05F6D">
        <w:trPr>
          <w:trHeight w:val="774"/>
        </w:trPr>
        <w:tc>
          <w:tcPr>
            <w:tcW w:w="1438" w:type="dxa"/>
            <w:tcBorders>
              <w:top w:val="nil"/>
              <w:left w:val="nil"/>
              <w:bottom w:val="nil"/>
              <w:right w:val="nil"/>
            </w:tcBorders>
            <w:shd w:val="clear" w:color="auto" w:fill="A0A1A2"/>
          </w:tcPr>
          <w:p w14:paraId="0655FC36" w14:textId="77777777" w:rsidR="00FD728C" w:rsidRPr="0098222A" w:rsidRDefault="00E05F6D" w:rsidP="0098222A">
            <w:pPr>
              <w:spacing w:line="276" w:lineRule="auto"/>
              <w:rPr>
                <w:rFonts w:ascii="Arial" w:hAnsi="Arial" w:cs="Arial"/>
              </w:rPr>
            </w:pPr>
            <w:r w:rsidRPr="0098222A">
              <w:rPr>
                <w:rFonts w:ascii="Arial" w:hAnsi="Arial" w:cs="Arial"/>
                <w:noProof/>
              </w:rPr>
              <w:drawing>
                <wp:anchor distT="0" distB="0" distL="114300" distR="114300" simplePos="0" relativeHeight="251724800" behindDoc="0" locked="0" layoutInCell="1" allowOverlap="1" wp14:anchorId="2BE1896B" wp14:editId="06618B3E">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2BB96914" w14:textId="77777777" w:rsidR="00C8700B" w:rsidRPr="000979AC" w:rsidRDefault="00756E2E" w:rsidP="000979AC">
            <w:pPr>
              <w:pStyle w:val="Title"/>
              <w:framePr w:hSpace="0" w:wrap="auto" w:hAnchor="text" w:xAlign="left" w:yAlign="inline"/>
            </w:pPr>
            <w:r>
              <w:t>Concept Assignment 3</w:t>
            </w:r>
          </w:p>
          <w:p w14:paraId="0300E65B" w14:textId="77777777" w:rsidR="007F279D" w:rsidRPr="000979AC" w:rsidRDefault="007F279D" w:rsidP="00E05F6D">
            <w:pPr>
              <w:pStyle w:val="Subtitle"/>
              <w:framePr w:hSpace="0" w:wrap="auto" w:hAnchor="text" w:xAlign="left" w:yAlign="inline"/>
            </w:pPr>
            <w:r w:rsidRPr="000979AC">
              <w:t>P</w:t>
            </w:r>
            <w:r w:rsidRPr="000979AC">
              <w:rPr>
                <w:rStyle w:val="SubtitleChar"/>
              </w:rPr>
              <w:t xml:space="preserve">LTW </w:t>
            </w:r>
            <w:r w:rsidR="00FA114D">
              <w:rPr>
                <w:rStyle w:val="SubtitleChar"/>
              </w:rPr>
              <w:t xml:space="preserve">CSP </w:t>
            </w:r>
            <w:r w:rsidR="00BA150B">
              <w:rPr>
                <w:rStyle w:val="SubtitleChar"/>
              </w:rPr>
              <w:t>Computer Science</w:t>
            </w:r>
            <w:r w:rsidR="00FA114D">
              <w:rPr>
                <w:rStyle w:val="SubtitleChar"/>
              </w:rPr>
              <w:t xml:space="preserve"> Core Training</w:t>
            </w:r>
          </w:p>
        </w:tc>
      </w:tr>
    </w:tbl>
    <w:p w14:paraId="7D29DFBB" w14:textId="77777777" w:rsidR="009103D2" w:rsidRPr="006B7EE5" w:rsidRDefault="00FC6A4C" w:rsidP="00F727EA">
      <w:pPr>
        <w:pStyle w:val="Heading1"/>
        <w:spacing w:before="240"/>
      </w:pPr>
      <w:r>
        <w:t>Algorithms</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0912EAD6" w14:textId="77777777" w:rsidTr="00271CF3">
        <w:trPr>
          <w:trHeight w:val="576"/>
        </w:trPr>
        <w:tc>
          <w:tcPr>
            <w:tcW w:w="1348" w:type="dxa"/>
            <w:tcBorders>
              <w:top w:val="nil"/>
              <w:left w:val="nil"/>
              <w:bottom w:val="nil"/>
              <w:right w:val="nil"/>
            </w:tcBorders>
            <w:shd w:val="clear" w:color="auto" w:fill="A0A1A2"/>
          </w:tcPr>
          <w:p w14:paraId="4A7910DA"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21886838" w14:textId="77777777" w:rsidR="00E179D3" w:rsidRPr="00582630" w:rsidRDefault="00FA114D" w:rsidP="00ED2363">
            <w:pPr>
              <w:pStyle w:val="Heading2"/>
              <w:outlineLvl w:val="1"/>
            </w:pPr>
            <w:r w:rsidRPr="00582630">
              <w:t>Learning Objectives</w:t>
            </w:r>
          </w:p>
        </w:tc>
      </w:tr>
    </w:tbl>
    <w:p w14:paraId="498813E5" w14:textId="77777777" w:rsidR="003D0380" w:rsidRDefault="003D0380" w:rsidP="00F408F5">
      <w:pPr>
        <w:pStyle w:val="SmallLineSpacewoText"/>
      </w:pPr>
    </w:p>
    <w:p w14:paraId="35C7D9F3" w14:textId="5A73382A" w:rsidR="00E34C5A" w:rsidRPr="00A22825" w:rsidRDefault="00E34C5A" w:rsidP="00F408F5">
      <w:pPr>
        <w:pStyle w:val="LO"/>
      </w:pPr>
      <w:r w:rsidRPr="00A22825">
        <w:t>LO3.1</w:t>
      </w:r>
      <w:r>
        <w:tab/>
      </w:r>
      <w:r w:rsidRPr="00A22825">
        <w:t>While working through activities in Lesson 1.3, the teacher will</w:t>
      </w:r>
      <w:r w:rsidR="003D0380">
        <w:t>:</w:t>
      </w:r>
    </w:p>
    <w:p w14:paraId="4F0120AF" w14:textId="77777777" w:rsidR="00E34C5A" w:rsidRPr="00A22825" w:rsidRDefault="00E34C5A" w:rsidP="00F408F5">
      <w:pPr>
        <w:pStyle w:val="BulletedList"/>
        <w:ind w:left="1260"/>
      </w:pPr>
      <w:r w:rsidRPr="00A22825">
        <w:t xml:space="preserve">Explore different data types as used in </w:t>
      </w:r>
      <w:r w:rsidRPr="00A22825">
        <w:rPr>
          <w:i/>
        </w:rPr>
        <w:t>Python</w:t>
      </w:r>
      <w:r w:rsidRPr="0067679E">
        <w:rPr>
          <w:vertAlign w:val="superscript"/>
        </w:rPr>
        <w:t>®</w:t>
      </w:r>
      <w:r w:rsidRPr="0067679E">
        <w:t>.</w:t>
      </w:r>
    </w:p>
    <w:p w14:paraId="794FB881" w14:textId="77777777" w:rsidR="00E34C5A" w:rsidRPr="00A22825" w:rsidRDefault="00E34C5A" w:rsidP="00F408F5">
      <w:pPr>
        <w:pStyle w:val="BulletedList"/>
        <w:ind w:left="1260"/>
      </w:pPr>
      <w:r w:rsidRPr="00A22825">
        <w:t xml:space="preserve">Define variables of different data types in </w:t>
      </w:r>
      <w:r w:rsidRPr="00A22825">
        <w:rPr>
          <w:i/>
        </w:rPr>
        <w:t>Python</w:t>
      </w:r>
      <w:r w:rsidRPr="00A22825">
        <w:t>.</w:t>
      </w:r>
    </w:p>
    <w:p w14:paraId="02663264" w14:textId="77777777" w:rsidR="00E34C5A" w:rsidRPr="00A22825" w:rsidRDefault="00E34C5A" w:rsidP="00F408F5">
      <w:pPr>
        <w:pStyle w:val="BulletedList"/>
        <w:ind w:left="1260"/>
      </w:pPr>
      <w:r w:rsidRPr="00A22825">
        <w:t xml:space="preserve">Perform operations with different data types in </w:t>
      </w:r>
      <w:r w:rsidRPr="00A22825">
        <w:rPr>
          <w:i/>
        </w:rPr>
        <w:t>Python</w:t>
      </w:r>
      <w:r w:rsidRPr="00A22825">
        <w:t>.</w:t>
      </w:r>
    </w:p>
    <w:p w14:paraId="25A7CDD1" w14:textId="77777777" w:rsidR="00E34C5A" w:rsidRPr="00A22825" w:rsidRDefault="00E34C5A" w:rsidP="00F408F5">
      <w:pPr>
        <w:pStyle w:val="BulletedList"/>
        <w:ind w:left="1260"/>
      </w:pPr>
      <w:r w:rsidRPr="00A22825">
        <w:t xml:space="preserve">Typecast between different data types in </w:t>
      </w:r>
      <w:r w:rsidRPr="00A22825">
        <w:rPr>
          <w:i/>
        </w:rPr>
        <w:t>Python</w:t>
      </w:r>
      <w:r w:rsidRPr="00A22825">
        <w:t>.</w:t>
      </w:r>
    </w:p>
    <w:p w14:paraId="318F9A34" w14:textId="3662E68E" w:rsidR="00E34C5A" w:rsidRPr="00A22825" w:rsidRDefault="00E34C5A" w:rsidP="00F408F5">
      <w:pPr>
        <w:pStyle w:val="LO"/>
      </w:pPr>
      <w:r w:rsidRPr="00A22825">
        <w:t>LO3.2</w:t>
      </w:r>
      <w:r>
        <w:tab/>
      </w:r>
      <w:r w:rsidRPr="00A22825">
        <w:t>While working through activities in Lesson 1.3, the teacher will</w:t>
      </w:r>
      <w:r w:rsidR="003D0380">
        <w:t>:</w:t>
      </w:r>
    </w:p>
    <w:p w14:paraId="6D1B8E1C" w14:textId="77777777" w:rsidR="00E34C5A" w:rsidRPr="00A22825" w:rsidRDefault="00E34C5A" w:rsidP="00F408F5">
      <w:pPr>
        <w:pStyle w:val="BulletedList"/>
        <w:ind w:left="1260"/>
      </w:pPr>
      <w:r w:rsidRPr="00A22825">
        <w:t>Learn about different types of algorithms commonly used in computer science.</w:t>
      </w:r>
    </w:p>
    <w:p w14:paraId="5527C47A" w14:textId="77777777" w:rsidR="00E34C5A" w:rsidRPr="00A22825" w:rsidRDefault="00E34C5A" w:rsidP="00F408F5">
      <w:pPr>
        <w:pStyle w:val="BulletedList"/>
        <w:ind w:left="1260"/>
      </w:pPr>
      <w:r w:rsidRPr="00A22825">
        <w:t xml:space="preserve">Define functions that contain multiple types of algorithms in </w:t>
      </w:r>
      <w:r w:rsidRPr="00A36301">
        <w:rPr>
          <w:i/>
        </w:rPr>
        <w:t>Python</w:t>
      </w:r>
      <w:r w:rsidRPr="00A22825">
        <w:t>.</w:t>
      </w:r>
    </w:p>
    <w:p w14:paraId="71A96358" w14:textId="77777777" w:rsidR="00E34C5A" w:rsidRPr="00A22825" w:rsidRDefault="00E34C5A" w:rsidP="00F408F5">
      <w:pPr>
        <w:pStyle w:val="BulletedList"/>
        <w:ind w:left="1260"/>
      </w:pPr>
      <w:r w:rsidRPr="00A22825">
        <w:t xml:space="preserve">Transform data and solve basic algorithmic problems in </w:t>
      </w:r>
      <w:r w:rsidRPr="00A22825">
        <w:rPr>
          <w:i/>
        </w:rPr>
        <w:t>Python</w:t>
      </w:r>
      <w:r w:rsidRPr="00A22825">
        <w:t>.</w:t>
      </w:r>
    </w:p>
    <w:p w14:paraId="0A551DCF" w14:textId="4160C075" w:rsidR="00E34C5A" w:rsidRPr="00A22825" w:rsidRDefault="00E34C5A" w:rsidP="00F408F5">
      <w:pPr>
        <w:pStyle w:val="LO"/>
      </w:pPr>
      <w:r w:rsidRPr="00A22825">
        <w:t>LO3.3</w:t>
      </w:r>
      <w:r>
        <w:tab/>
      </w:r>
      <w:r w:rsidRPr="00A22825">
        <w:t>While completing Project 1.3.10, the teacher will</w:t>
      </w:r>
      <w:r w:rsidR="003D0380">
        <w:t>:</w:t>
      </w:r>
    </w:p>
    <w:p w14:paraId="7E6544F8" w14:textId="77777777" w:rsidR="00E34C5A" w:rsidRPr="00A22825" w:rsidRDefault="00E34C5A" w:rsidP="00F408F5">
      <w:pPr>
        <w:pStyle w:val="BulletedList"/>
        <w:ind w:left="1260"/>
      </w:pPr>
      <w:r w:rsidRPr="00A22825">
        <w:t>Explore a common game theory problem known as The Prisoner’s Dilemma.</w:t>
      </w:r>
    </w:p>
    <w:p w14:paraId="0E13D5D5" w14:textId="77777777" w:rsidR="00E34C5A" w:rsidRPr="00A22825" w:rsidRDefault="00E34C5A" w:rsidP="00F408F5">
      <w:pPr>
        <w:pStyle w:val="BulletedList"/>
        <w:ind w:left="1260"/>
      </w:pPr>
      <w:r w:rsidRPr="00A22825">
        <w:t>Employ different algorithm concepts to create a strategy to play The Iterative Prisoner’s Dilemma game.</w:t>
      </w:r>
    </w:p>
    <w:p w14:paraId="29FF0A0C" w14:textId="77777777" w:rsidR="00E34C5A" w:rsidRPr="00A22825" w:rsidRDefault="00E34C5A" w:rsidP="00F408F5">
      <w:pPr>
        <w:pStyle w:val="BulletedList"/>
        <w:ind w:left="1260"/>
      </w:pPr>
      <w:r w:rsidRPr="00A22825">
        <w:t>Compete with other participants in The Iterative Prisoner’s Dilemma game and analyze the results.</w:t>
      </w:r>
    </w:p>
    <w:p w14:paraId="383134A5" w14:textId="77777777" w:rsidR="001E3784" w:rsidRDefault="001E3784" w:rsidP="001E3784">
      <w:pPr>
        <w:pStyle w:val="SmallLineSpacewoText"/>
      </w:pPr>
    </w:p>
    <w:p w14:paraId="2878BB31" w14:textId="77777777" w:rsidR="003D0380" w:rsidRPr="00E43F38" w:rsidRDefault="003D0380"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78C6B7AC" w14:textId="77777777" w:rsidTr="00271CF3">
        <w:trPr>
          <w:trHeight w:val="576"/>
        </w:trPr>
        <w:tc>
          <w:tcPr>
            <w:tcW w:w="1348" w:type="dxa"/>
            <w:tcBorders>
              <w:top w:val="nil"/>
              <w:left w:val="nil"/>
              <w:bottom w:val="nil"/>
              <w:right w:val="nil"/>
            </w:tcBorders>
            <w:shd w:val="clear" w:color="auto" w:fill="A0A1A2"/>
          </w:tcPr>
          <w:p w14:paraId="52BD5FF4" w14:textId="77777777" w:rsidR="00FA114D" w:rsidRPr="0098222A" w:rsidRDefault="00FA114D" w:rsidP="0064343F">
            <w:pPr>
              <w:spacing w:line="276" w:lineRule="auto"/>
              <w:rPr>
                <w:rFonts w:ascii="Arial" w:hAnsi="Arial" w:cs="Arial"/>
              </w:rPr>
            </w:pPr>
          </w:p>
        </w:tc>
        <w:tc>
          <w:tcPr>
            <w:tcW w:w="10902" w:type="dxa"/>
            <w:tcBorders>
              <w:top w:val="nil"/>
              <w:left w:val="nil"/>
              <w:bottom w:val="nil"/>
              <w:right w:val="nil"/>
            </w:tcBorders>
            <w:shd w:val="clear" w:color="auto" w:fill="A0A1A2"/>
          </w:tcPr>
          <w:p w14:paraId="4616EE74" w14:textId="77777777" w:rsidR="00FA114D" w:rsidRPr="00582630" w:rsidRDefault="00FA114D" w:rsidP="00E34C5A">
            <w:pPr>
              <w:pStyle w:val="Heading2"/>
              <w:outlineLvl w:val="1"/>
            </w:pPr>
            <w:r w:rsidRPr="00582630">
              <w:t>Introduction</w:t>
            </w:r>
          </w:p>
        </w:tc>
      </w:tr>
    </w:tbl>
    <w:p w14:paraId="7A813206" w14:textId="77777777" w:rsidR="00E34C5A" w:rsidRPr="00A22825" w:rsidRDefault="00E34C5A" w:rsidP="00C02C71">
      <w:pPr>
        <w:pStyle w:val="Heading3"/>
      </w:pPr>
      <w:r w:rsidRPr="00A22825">
        <w:t>Data Types</w:t>
      </w:r>
    </w:p>
    <w:p w14:paraId="496909CA" w14:textId="111013A3" w:rsidR="00E34C5A" w:rsidRPr="00A22825" w:rsidRDefault="00E34C5A" w:rsidP="00C02C71">
      <w:pPr>
        <w:pStyle w:val="Body"/>
      </w:pPr>
      <w:r w:rsidRPr="00A22825">
        <w:t>The concept of data types is an important one in computer science and is an important bridge between the concepts of abstraction and algorithms. In the programming environments we</w:t>
      </w:r>
      <w:r w:rsidR="00A36301">
        <w:t>’</w:t>
      </w:r>
      <w:r w:rsidRPr="00A22825">
        <w:t>ve used so far, the data types have been mostly abstracted—the user doesn</w:t>
      </w:r>
      <w:r w:rsidR="00A36301">
        <w:t>’</w:t>
      </w:r>
      <w:r w:rsidRPr="00A22825">
        <w:t>t have to worry much about what type of data is being used. This is commonly referred to as “weakly typed.” As programming environments become less abstract, data types become more important, and the code must specify the data type that</w:t>
      </w:r>
      <w:r w:rsidR="00A36301">
        <w:t>’</w:t>
      </w:r>
      <w:r w:rsidRPr="00A22825">
        <w:t xml:space="preserve">s being used. This is referred to as “strongly typed.” </w:t>
      </w:r>
      <w:r w:rsidRPr="00A22825">
        <w:rPr>
          <w:i/>
        </w:rPr>
        <w:t>Python</w:t>
      </w:r>
      <w:r w:rsidRPr="00A22825">
        <w:t>, the language we</w:t>
      </w:r>
      <w:r w:rsidR="00A36301">
        <w:t>’</w:t>
      </w:r>
      <w:r w:rsidRPr="00A22825">
        <w:t>ll use the most in the next few lessons, is generally a weakly typed language, but it</w:t>
      </w:r>
      <w:r w:rsidR="00A36301">
        <w:t>’</w:t>
      </w:r>
      <w:r w:rsidRPr="00A22825">
        <w:t>s more strongly typed than MIT App Inventor or Scratch.</w:t>
      </w:r>
    </w:p>
    <w:p w14:paraId="5DA95CBA" w14:textId="77777777" w:rsidR="00E34C5A" w:rsidRPr="00A22825" w:rsidRDefault="00E34C5A" w:rsidP="00BE7F9A">
      <w:pPr>
        <w:pStyle w:val="Body"/>
      </w:pPr>
      <w:r w:rsidRPr="00A22825">
        <w:t xml:space="preserve">The basic data types that are used in </w:t>
      </w:r>
      <w:r w:rsidRPr="00A22825">
        <w:rPr>
          <w:i/>
        </w:rPr>
        <w:t>Python</w:t>
      </w:r>
      <w:r w:rsidRPr="00A22825">
        <w:t xml:space="preserve"> include the following:</w:t>
      </w:r>
    </w:p>
    <w:p w14:paraId="45573D50" w14:textId="77777777" w:rsidR="00E34C5A" w:rsidRPr="00A22825" w:rsidRDefault="00E34C5A" w:rsidP="00C02C71">
      <w:pPr>
        <w:pStyle w:val="BulletedList"/>
      </w:pPr>
      <w:r w:rsidRPr="00A22825">
        <w:t>Integer</w:t>
      </w:r>
    </w:p>
    <w:p w14:paraId="3ED7F590" w14:textId="77777777" w:rsidR="00E34C5A" w:rsidRPr="00A22825" w:rsidRDefault="00E34C5A" w:rsidP="00C02C71">
      <w:pPr>
        <w:pStyle w:val="BulletedList"/>
      </w:pPr>
      <w:r w:rsidRPr="00A22825">
        <w:t>String</w:t>
      </w:r>
    </w:p>
    <w:p w14:paraId="7DF4646F" w14:textId="77777777" w:rsidR="00E34C5A" w:rsidRPr="00A22825" w:rsidRDefault="00E34C5A" w:rsidP="00C02C71">
      <w:pPr>
        <w:pStyle w:val="BulletedList"/>
      </w:pPr>
      <w:r w:rsidRPr="00A22825">
        <w:lastRenderedPageBreak/>
        <w:t>Float</w:t>
      </w:r>
    </w:p>
    <w:p w14:paraId="23BDEF56" w14:textId="77777777" w:rsidR="00E34C5A" w:rsidRPr="00A22825" w:rsidRDefault="00E34C5A" w:rsidP="00C02C71">
      <w:pPr>
        <w:pStyle w:val="BulletedList"/>
      </w:pPr>
      <w:r w:rsidRPr="00A22825">
        <w:t>Boolean</w:t>
      </w:r>
    </w:p>
    <w:p w14:paraId="48937734" w14:textId="77777777" w:rsidR="00E34C5A" w:rsidRPr="00A22825" w:rsidRDefault="00E34C5A" w:rsidP="00C02C71">
      <w:pPr>
        <w:pStyle w:val="BulletedList"/>
      </w:pPr>
      <w:r w:rsidRPr="00A22825">
        <w:t>Tuple</w:t>
      </w:r>
    </w:p>
    <w:p w14:paraId="5C50F23C" w14:textId="77777777" w:rsidR="00E34C5A" w:rsidRPr="00A22825" w:rsidRDefault="00E34C5A" w:rsidP="00C02C71">
      <w:pPr>
        <w:pStyle w:val="BulletedList"/>
      </w:pPr>
      <w:r w:rsidRPr="00A22825">
        <w:t>List</w:t>
      </w:r>
    </w:p>
    <w:p w14:paraId="2869DAAA" w14:textId="77777777" w:rsidR="00E34C5A" w:rsidRPr="00A22825" w:rsidRDefault="00E34C5A" w:rsidP="00C02C71">
      <w:pPr>
        <w:pStyle w:val="BulletedList"/>
      </w:pPr>
      <w:r w:rsidRPr="00A22825">
        <w:t>Long</w:t>
      </w:r>
    </w:p>
    <w:p w14:paraId="7FF670B0" w14:textId="30CE1B8C" w:rsidR="00E34C5A" w:rsidRPr="00A22825" w:rsidRDefault="00E34C5A" w:rsidP="00C02C71">
      <w:pPr>
        <w:pStyle w:val="Body"/>
      </w:pPr>
      <w:r w:rsidRPr="00A22825">
        <w:t>In this lesson, you</w:t>
      </w:r>
      <w:r w:rsidR="00A36301">
        <w:t>’</w:t>
      </w:r>
      <w:r w:rsidRPr="00A22825">
        <w:t xml:space="preserve">ll learn about the different data types in </w:t>
      </w:r>
      <w:r w:rsidRPr="00A22825">
        <w:rPr>
          <w:i/>
        </w:rPr>
        <w:t>Python</w:t>
      </w:r>
      <w:r w:rsidRPr="00A22825">
        <w:t xml:space="preserve"> and how they interact and are used, as well as how to switch between them (called typecasting).</w:t>
      </w:r>
    </w:p>
    <w:p w14:paraId="2C4E1456" w14:textId="77777777" w:rsidR="00E34C5A" w:rsidRPr="00A22825" w:rsidRDefault="00E34C5A" w:rsidP="00C02C71">
      <w:pPr>
        <w:pStyle w:val="Heading3"/>
      </w:pPr>
      <w:r w:rsidRPr="00A22825">
        <w:t>Overview of Algorithms</w:t>
      </w:r>
    </w:p>
    <w:p w14:paraId="4A6EFF95" w14:textId="77777777" w:rsidR="00E34C5A" w:rsidRPr="00A22825" w:rsidRDefault="00E34C5A" w:rsidP="00C02C71">
      <w:pPr>
        <w:pStyle w:val="Body"/>
      </w:pPr>
      <w:r w:rsidRPr="00A22825">
        <w:t>Students will benefit from algorithmic thinking with or without a computer. An algorithm is simply a procedure for completing a task. As a result of the course, students should be better able to think about and express procedures they follow. From the lunch line to personal hygiene, students should be better able to analyze the efficiency of procedures they participate in and should have a better eye for improving the efficiency of those procedures.</w:t>
      </w:r>
    </w:p>
    <w:p w14:paraId="1F4FD6E4" w14:textId="77777777" w:rsidR="00E34C5A" w:rsidRPr="00A22825" w:rsidRDefault="00E34C5A" w:rsidP="00BE7F9A">
      <w:pPr>
        <w:pStyle w:val="Body"/>
      </w:pPr>
      <w:r w:rsidRPr="00A22825">
        <w:t>Algorithms have three building blocks:</w:t>
      </w:r>
    </w:p>
    <w:p w14:paraId="54F3A18C" w14:textId="77777777" w:rsidR="00E34C5A" w:rsidRPr="00A22825" w:rsidRDefault="00E34C5A" w:rsidP="00F408F5">
      <w:pPr>
        <w:pStyle w:val="BulletedList"/>
      </w:pPr>
      <w:r w:rsidRPr="00A22825">
        <w:t>Sequence: Instructions are followed one at a time, one after another.</w:t>
      </w:r>
    </w:p>
    <w:p w14:paraId="218964F5" w14:textId="1C38E0E0" w:rsidR="00E34C5A" w:rsidRPr="00A22825" w:rsidRDefault="00E34C5A" w:rsidP="00F408F5">
      <w:pPr>
        <w:pStyle w:val="BulletedList"/>
      </w:pPr>
      <w:r w:rsidRPr="00A22825">
        <w:t>Selection: An instruction can ask a yes</w:t>
      </w:r>
      <w:r w:rsidR="00A36301">
        <w:t>-</w:t>
      </w:r>
      <w:r>
        <w:t>or</w:t>
      </w:r>
      <w:r w:rsidR="00A36301">
        <w:t>-</w:t>
      </w:r>
      <w:r w:rsidRPr="00A22825">
        <w:t>no question and select the next instruction based on the result.</w:t>
      </w:r>
    </w:p>
    <w:p w14:paraId="2EF2D077" w14:textId="16376057" w:rsidR="00E34C5A" w:rsidRPr="00A22825" w:rsidRDefault="00E34C5A" w:rsidP="00F408F5">
      <w:pPr>
        <w:pStyle w:val="BulletedList"/>
      </w:pPr>
      <w:r w:rsidRPr="00A22825">
        <w:t>Iteration: A block of instructions can be repeated. The repetition can be</w:t>
      </w:r>
      <w:r w:rsidR="00A36301">
        <w:t>:</w:t>
      </w:r>
    </w:p>
    <w:p w14:paraId="34342751" w14:textId="4D17AFF1" w:rsidR="00E34C5A" w:rsidRPr="00A22825" w:rsidRDefault="00E34C5A" w:rsidP="00F408F5">
      <w:pPr>
        <w:pStyle w:val="BulletedList"/>
        <w:numPr>
          <w:ilvl w:val="1"/>
          <w:numId w:val="2"/>
        </w:numPr>
      </w:pPr>
      <w:r w:rsidRPr="00A22825">
        <w:t>A specific number of repetitions</w:t>
      </w:r>
    </w:p>
    <w:p w14:paraId="4FD53035" w14:textId="20C57DBB" w:rsidR="00E34C5A" w:rsidRPr="00A22825" w:rsidRDefault="00E34C5A" w:rsidP="00F408F5">
      <w:pPr>
        <w:pStyle w:val="BulletedList"/>
        <w:numPr>
          <w:ilvl w:val="1"/>
          <w:numId w:val="2"/>
        </w:numPr>
      </w:pPr>
      <w:r w:rsidRPr="00A22825">
        <w:t>Once for each item in a list</w:t>
      </w:r>
    </w:p>
    <w:p w14:paraId="40A73CAB" w14:textId="537525DB" w:rsidR="00E34C5A" w:rsidRPr="00A22825" w:rsidRDefault="00E34C5A" w:rsidP="00F408F5">
      <w:pPr>
        <w:pStyle w:val="BulletedList"/>
        <w:numPr>
          <w:ilvl w:val="1"/>
          <w:numId w:val="2"/>
        </w:numPr>
      </w:pPr>
      <w:r w:rsidRPr="00A22825">
        <w:t>While a condition is met</w:t>
      </w:r>
    </w:p>
    <w:p w14:paraId="6ACF36AC" w14:textId="77777777" w:rsidR="00E34C5A" w:rsidRPr="00A22825" w:rsidRDefault="00E34C5A" w:rsidP="00C02C71">
      <w:pPr>
        <w:pStyle w:val="Body"/>
      </w:pPr>
      <w:r w:rsidRPr="00A22825">
        <w:t>Recursion is often listed as a fourth building block of algorithms, although any algorithm can be expressed with only sequence, selection, and iteration.</w:t>
      </w:r>
    </w:p>
    <w:p w14:paraId="2A715A6C" w14:textId="6577A373" w:rsidR="00E34C5A" w:rsidRPr="00A22825" w:rsidRDefault="00E34C5A" w:rsidP="00C02C71">
      <w:pPr>
        <w:pStyle w:val="Body"/>
      </w:pPr>
      <w:r w:rsidRPr="00A22825">
        <w:t>Two of the more common algorithmic patterns are</w:t>
      </w:r>
      <w:r w:rsidR="00A36301">
        <w:t>:</w:t>
      </w:r>
    </w:p>
    <w:p w14:paraId="59A6B77A" w14:textId="77777777" w:rsidR="00E34C5A" w:rsidRPr="00A22825" w:rsidRDefault="00E34C5A" w:rsidP="00F408F5">
      <w:pPr>
        <w:pStyle w:val="BulletedList"/>
      </w:pPr>
      <w:r w:rsidRPr="00A22825">
        <w:t>Accumulation: Calculating a running total across the items in a list. The total might be incremented only if a condition is met, or might be incremented by an amount calculated from the list item. For example, given a grocery cart of items, calculate the total price of the items that are luxuries.</w:t>
      </w:r>
    </w:p>
    <w:p w14:paraId="6BD99FC8" w14:textId="77777777" w:rsidR="00E34C5A" w:rsidRPr="00A22825" w:rsidRDefault="00E34C5A" w:rsidP="00F408F5">
      <w:pPr>
        <w:pStyle w:val="BulletedList"/>
      </w:pPr>
      <w:r w:rsidRPr="00A22825">
        <w:t xml:space="preserve">Aggregation: Collecting items in a list. An item might be appended to the list only if a condition is met, or the item appended might be the result of a calculation. For example, from a list of all students, create a list of at-risk students’ current grades. </w:t>
      </w:r>
    </w:p>
    <w:p w14:paraId="16D39B0B" w14:textId="77777777" w:rsidR="00E34C5A" w:rsidRPr="00A22825" w:rsidRDefault="00E34C5A" w:rsidP="00C02C71">
      <w:pPr>
        <w:pStyle w:val="Body"/>
      </w:pPr>
      <w:r w:rsidRPr="00A22825">
        <w:t xml:space="preserve">A significant component of the AP Learning Objectives relates to the limitations of algorithms. Not all algorithms can be completed in a reasonable period. Heuristics often can provide approximate solutions to these difficult problems. </w:t>
      </w:r>
    </w:p>
    <w:p w14:paraId="4EEFB150" w14:textId="77777777" w:rsidR="00E34C5A" w:rsidRPr="00A22825" w:rsidRDefault="00E34C5A" w:rsidP="00C02C71">
      <w:pPr>
        <w:pStyle w:val="Heading3"/>
      </w:pPr>
      <w:r w:rsidRPr="00A22825">
        <w:lastRenderedPageBreak/>
        <w:t>Overview of Programming Languages in the Course</w:t>
      </w:r>
    </w:p>
    <w:p w14:paraId="5C722C5E" w14:textId="77777777" w:rsidR="00E34C5A" w:rsidRPr="00A22825" w:rsidRDefault="00E34C5A" w:rsidP="00C02C71">
      <w:pPr>
        <w:pStyle w:val="Body"/>
      </w:pPr>
      <w:r w:rsidRPr="00A22825">
        <w:t xml:space="preserve">Sequencing of instructions is introduced with Lightbot in Activity 1.1.2 and with stacks of blocks in Scratch. </w:t>
      </w:r>
    </w:p>
    <w:p w14:paraId="231CF7FA" w14:textId="77777777" w:rsidR="00E34C5A" w:rsidRPr="00A22825" w:rsidRDefault="00E34C5A" w:rsidP="00C02C71">
      <w:pPr>
        <w:pStyle w:val="Body"/>
      </w:pPr>
      <w:r w:rsidRPr="00A22825">
        <w:t>Conditionals and selection of instructions are introduced in Activity 1.1.3 in Scratch, repeated with App Inventor in Activity 1.2.4.</w:t>
      </w:r>
    </w:p>
    <w:p w14:paraId="296205E4" w14:textId="39C6554F" w:rsidR="00E34C5A" w:rsidRPr="00A22825" w:rsidRDefault="00E34C5A" w:rsidP="00C02C71">
      <w:pPr>
        <w:pStyle w:val="Body"/>
      </w:pPr>
      <w:r w:rsidRPr="00A22825">
        <w:t>Iteration and the accumulation and aggregation patterns are introduced in</w:t>
      </w:r>
      <w:r w:rsidR="00A36301">
        <w:t xml:space="preserve"> the following content:</w:t>
      </w:r>
    </w:p>
    <w:p w14:paraId="3088CE07" w14:textId="77777777" w:rsidR="00E34C5A" w:rsidRPr="00A22825" w:rsidRDefault="00E34C5A" w:rsidP="00F408F5">
      <w:pPr>
        <w:pStyle w:val="BulletedList"/>
      </w:pPr>
      <w:r w:rsidRPr="00A22825">
        <w:t xml:space="preserve">Scratch – Activities 1.1.5 and 1.1.6 </w:t>
      </w:r>
    </w:p>
    <w:p w14:paraId="0B549FFD" w14:textId="77777777" w:rsidR="00E34C5A" w:rsidRPr="00A22825" w:rsidRDefault="00E34C5A" w:rsidP="00F408F5">
      <w:pPr>
        <w:pStyle w:val="BulletedList"/>
      </w:pPr>
      <w:r w:rsidRPr="00A22825">
        <w:t>MIT App Inventor – Activities 1.2.4 and 1.2.5</w:t>
      </w:r>
    </w:p>
    <w:p w14:paraId="488A5E4A" w14:textId="77777777" w:rsidR="00E34C5A" w:rsidRPr="00A22825" w:rsidRDefault="00E34C5A" w:rsidP="00F408F5">
      <w:pPr>
        <w:pStyle w:val="BulletedList"/>
      </w:pPr>
      <w:r w:rsidRPr="00A22825">
        <w:rPr>
          <w:i/>
        </w:rPr>
        <w:t>Python</w:t>
      </w:r>
      <w:r w:rsidRPr="00A22825">
        <w:t xml:space="preserve"> – Activities 1.3.7 and 1.3.8. Iteration is reinforced when working with large data sets in Lesson 3.1. </w:t>
      </w:r>
    </w:p>
    <w:p w14:paraId="7F500B41" w14:textId="77777777" w:rsidR="00E34C5A" w:rsidRPr="00A22825" w:rsidRDefault="00E34C5A" w:rsidP="00F408F5">
      <w:pPr>
        <w:pStyle w:val="BulletedList"/>
      </w:pPr>
      <w:r w:rsidRPr="00A22825">
        <w:t>Microsoft</w:t>
      </w:r>
      <w:r w:rsidRPr="0067679E">
        <w:rPr>
          <w:vertAlign w:val="superscript"/>
        </w:rPr>
        <w:t>®</w:t>
      </w:r>
      <w:r w:rsidRPr="00A22825">
        <w:t xml:space="preserve"> Excel</w:t>
      </w:r>
      <w:r w:rsidRPr="0067679E">
        <w:rPr>
          <w:vertAlign w:val="superscript"/>
        </w:rPr>
        <w:t>®</w:t>
      </w:r>
      <w:r w:rsidRPr="00A22825">
        <w:t xml:space="preserve"> and </w:t>
      </w:r>
      <w:r w:rsidRPr="00A22825">
        <w:rPr>
          <w:i/>
        </w:rPr>
        <w:t>Python</w:t>
      </w:r>
      <w:r w:rsidRPr="00A22825">
        <w:t xml:space="preserve"> – Activity 3.1.1 reviews iteration </w:t>
      </w:r>
    </w:p>
    <w:p w14:paraId="3CCCBCAB" w14:textId="77777777" w:rsidR="00E34C5A" w:rsidRPr="00A22825" w:rsidRDefault="00E34C5A" w:rsidP="00C02C71">
      <w:pPr>
        <w:pStyle w:val="Body"/>
      </w:pPr>
      <w:r w:rsidRPr="00A22825">
        <w:t xml:space="preserve">Two algorithms for searching (linear search and binary search) are compared in Activity 1.3.8. Binary search requires that elements in a list are already sorted; several sorting algorithms are compared in Activity 1.3.8 and Activity 1.5.3. </w:t>
      </w:r>
    </w:p>
    <w:p w14:paraId="156EAFEF" w14:textId="77777777" w:rsidR="00E34C5A" w:rsidRPr="00A22825" w:rsidRDefault="00E34C5A" w:rsidP="00C02C71">
      <w:pPr>
        <w:pStyle w:val="Body"/>
      </w:pPr>
      <w:r w:rsidRPr="00A22825">
        <w:t xml:space="preserve">In several activities, students are asked to reason about the comparative efficiencies of two algorithms. In Activity 2.3.2 Security by Encryption, students conduct a scientific experiment to compare different algorithms by timing their execution. This activity addresses CS Principles Learning Objectives related to complexity and decidability.  </w:t>
      </w:r>
    </w:p>
    <w:p w14:paraId="5260260F" w14:textId="61321D49" w:rsidR="00E34C5A" w:rsidRDefault="00E34C5A" w:rsidP="00C02C71">
      <w:pPr>
        <w:pStyle w:val="Body"/>
      </w:pPr>
      <w:r w:rsidRPr="00A22825">
        <w:t>An important concept in algorithm design is parallel processing. Computers are getting faster only by using more processor cores in parallel, rather than increasing the clock speed of any one processor. Unfortunately, many developers don</w:t>
      </w:r>
      <w:r w:rsidR="00A36301">
        <w:t>’</w:t>
      </w:r>
      <w:r w:rsidRPr="00A22825">
        <w:t xml:space="preserve">t tend to think in terms of algorithms that can use more than one processor. Parallel algorithms may come more naturally to people who think about the concept early in their CS education. Parallelism is addressed in Activity 3.1.3. </w:t>
      </w:r>
    </w:p>
    <w:p w14:paraId="341D2DCB" w14:textId="77777777" w:rsidR="00FA114D" w:rsidRDefault="00FA114D" w:rsidP="00C02C71">
      <w:pPr>
        <w:pStyle w:val="SmallLineSpacewoText"/>
      </w:pPr>
    </w:p>
    <w:p w14:paraId="649B414A" w14:textId="77777777" w:rsidR="00A36301" w:rsidRPr="00FA114D" w:rsidRDefault="00A36301" w:rsidP="00C02C71">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4B758FDC" w14:textId="77777777" w:rsidTr="00271CF3">
        <w:trPr>
          <w:trHeight w:val="936"/>
        </w:trPr>
        <w:tc>
          <w:tcPr>
            <w:tcW w:w="1348" w:type="dxa"/>
            <w:tcBorders>
              <w:top w:val="nil"/>
              <w:left w:val="nil"/>
              <w:bottom w:val="nil"/>
              <w:right w:val="nil"/>
            </w:tcBorders>
            <w:shd w:val="clear" w:color="auto" w:fill="A0A1A2"/>
          </w:tcPr>
          <w:p w14:paraId="5E72900C"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6C0D0B40" w14:textId="77777777" w:rsidR="00FA114D" w:rsidRPr="00582630" w:rsidRDefault="00FA114D">
            <w:pPr>
              <w:pStyle w:val="Heading2"/>
              <w:outlineLvl w:val="1"/>
            </w:pPr>
            <w:r w:rsidRPr="00582630">
              <w:t>AP CSP Enduring Understandings (EU) and Learning Objectives (LO)</w:t>
            </w:r>
          </w:p>
        </w:tc>
      </w:tr>
    </w:tbl>
    <w:p w14:paraId="781CBD44" w14:textId="6E545864" w:rsidR="00E34C5A" w:rsidRPr="00A22825" w:rsidRDefault="00E34C5A" w:rsidP="00F408F5">
      <w:pPr>
        <w:pStyle w:val="SectionDividerBody"/>
      </w:pPr>
      <w:r w:rsidRPr="00A22825">
        <w:t>Algorithms and algorithmic thinking practices are emphasized throughout the course. This concept assignment focuses on how they</w:t>
      </w:r>
      <w:r w:rsidR="00A36301">
        <w:t>’</w:t>
      </w:r>
      <w:r w:rsidRPr="00A22825">
        <w:t xml:space="preserve">re taught and used in Lesson 1.3 </w:t>
      </w:r>
      <w:r w:rsidR="00A36301">
        <w:t>of</w:t>
      </w:r>
      <w:r w:rsidR="00A36301" w:rsidRPr="00A22825">
        <w:t xml:space="preserve"> </w:t>
      </w:r>
      <w:r w:rsidRPr="00A22825">
        <w:t>the CSP curriculum. The following specific concepts are addressed:</w:t>
      </w:r>
    </w:p>
    <w:p w14:paraId="0195CB73" w14:textId="3A9B3BBC" w:rsidR="00E34C5A" w:rsidRPr="00F408F5" w:rsidRDefault="00E34C5A" w:rsidP="00F408F5">
      <w:pPr>
        <w:pStyle w:val="BulletedList"/>
      </w:pPr>
      <w:r w:rsidRPr="00F408F5">
        <w:t>Computers execute algorithms using mathematics and logic. EU4.1 via LO4.1.1</w:t>
      </w:r>
      <w:r w:rsidR="00F408F5">
        <w:t xml:space="preserve"> </w:t>
      </w:r>
      <w:r w:rsidRPr="00F408F5">
        <w:t>[P2] and LO4.1.2</w:t>
      </w:r>
      <w:r w:rsidR="00F6591D" w:rsidRPr="00F408F5">
        <w:t xml:space="preserve"> </w:t>
      </w:r>
      <w:r w:rsidRPr="00F408F5">
        <w:t>[P5], and EU5.5 via LO5.5.1 [P1].</w:t>
      </w:r>
    </w:p>
    <w:p w14:paraId="6AAAA410" w14:textId="28803B9B" w:rsidR="00E34C5A" w:rsidRPr="00A22825" w:rsidRDefault="00E34C5A" w:rsidP="00F408F5">
      <w:pPr>
        <w:pStyle w:val="BulletedList"/>
      </w:pPr>
      <w:r w:rsidRPr="00A22825">
        <w:t>Programs are easier to create and analyze when they</w:t>
      </w:r>
      <w:r w:rsidR="00F6591D">
        <w:t>’</w:t>
      </w:r>
      <w:r w:rsidRPr="00A22825">
        <w:t>re incrementally developed with functions and well-documented code. EU5.1 via LO5.1.2 [P2], EU5.3 via LO5.3.1 [P3], EU5.4 via LO5.4.1 [P4].</w:t>
      </w:r>
    </w:p>
    <w:p w14:paraId="2F64D6E0" w14:textId="77777777" w:rsidR="00E34C5A" w:rsidRPr="00A22825" w:rsidRDefault="00E34C5A" w:rsidP="00F408F5">
      <w:pPr>
        <w:pStyle w:val="BulletedList"/>
      </w:pPr>
      <w:r w:rsidRPr="00A22825">
        <w:lastRenderedPageBreak/>
        <w:t>Software is usually developed in teams, small or large. EU5.1 via LO5.1.3 [P6] and EU7.1 via LO7.1.2 [P4].</w:t>
      </w:r>
    </w:p>
    <w:p w14:paraId="4A94253E" w14:textId="77777777" w:rsidR="00FA114D" w:rsidRDefault="00FA114D" w:rsidP="001E3784">
      <w:pPr>
        <w:pStyle w:val="SmallLineSpacewoText"/>
      </w:pPr>
    </w:p>
    <w:p w14:paraId="0BC20E8A" w14:textId="77777777" w:rsidR="00F6591D" w:rsidRDefault="00F6591D"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68CD66ED" w14:textId="77777777" w:rsidTr="00271CF3">
        <w:trPr>
          <w:trHeight w:val="576"/>
        </w:trPr>
        <w:tc>
          <w:tcPr>
            <w:tcW w:w="1348" w:type="dxa"/>
            <w:tcBorders>
              <w:top w:val="nil"/>
              <w:left w:val="nil"/>
              <w:bottom w:val="nil"/>
              <w:right w:val="nil"/>
            </w:tcBorders>
            <w:shd w:val="clear" w:color="auto" w:fill="A0A1A2"/>
          </w:tcPr>
          <w:p w14:paraId="30659B82"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450B97DA" w14:textId="77777777" w:rsidR="00FA114D" w:rsidRPr="00582630" w:rsidRDefault="00FA114D" w:rsidP="00E34C5A">
            <w:pPr>
              <w:pStyle w:val="Heading2"/>
              <w:outlineLvl w:val="1"/>
            </w:pPr>
            <w:r w:rsidRPr="00582630">
              <w:t xml:space="preserve">Part 1: </w:t>
            </w:r>
            <w:r w:rsidR="00E34C5A" w:rsidRPr="00582630">
              <w:t>Data Types and Algorithms in Python</w:t>
            </w:r>
          </w:p>
        </w:tc>
      </w:tr>
    </w:tbl>
    <w:p w14:paraId="155CF82D" w14:textId="77777777" w:rsidR="00F6591D" w:rsidRDefault="00E34C5A" w:rsidP="00F408F5">
      <w:pPr>
        <w:pStyle w:val="SectionDividerBody"/>
      </w:pPr>
      <w:r w:rsidRPr="00A22825">
        <w:t xml:space="preserve">Your instructor will lead the group through the following activities using the course materials. Complete the deliverables without referencing the answer key so you can work on developing the skills of the lesson. When finished, compare your solution to that in the answer key and discuss with your partner any differences between your solution and the one in the answer key. </w:t>
      </w:r>
    </w:p>
    <w:p w14:paraId="2AF27F0C" w14:textId="2AA9912B" w:rsidR="00E34C5A" w:rsidRPr="00A22825" w:rsidRDefault="00E34C5A">
      <w:pPr>
        <w:pStyle w:val="Body"/>
      </w:pPr>
      <w:r w:rsidRPr="00A22825">
        <w:t>Keep in mind that most items have multiple ways to successfully code them. As a teacher, you will need to be able to identify whether a student’s solution is acceptable even if different from the published answer key.</w:t>
      </w:r>
    </w:p>
    <w:p w14:paraId="3400A6E2" w14:textId="168037D1" w:rsidR="00E34C5A" w:rsidRPr="00A22825" w:rsidRDefault="00E34C5A" w:rsidP="00C02C71">
      <w:pPr>
        <w:pStyle w:val="Body"/>
      </w:pPr>
      <w:r w:rsidRPr="00A22825">
        <w:t xml:space="preserve">A lot of material is covered in the activities for </w:t>
      </w:r>
      <w:r>
        <w:t>L</w:t>
      </w:r>
      <w:r w:rsidRPr="00A22825">
        <w:t xml:space="preserve">esson 1.3. Work through the activities to get a sense of the scaffolding provided for students and to start building your skill set, but don’t spend too much time on them. Note which areas you </w:t>
      </w:r>
      <w:r w:rsidR="00F6591D">
        <w:t>think</w:t>
      </w:r>
      <w:r w:rsidR="00F6591D" w:rsidRPr="00A22825">
        <w:t xml:space="preserve"> </w:t>
      </w:r>
      <w:r w:rsidRPr="00A22825">
        <w:t>you</w:t>
      </w:r>
      <w:r w:rsidR="00F6591D">
        <w:t>’</w:t>
      </w:r>
      <w:r w:rsidRPr="00A22825">
        <w:t xml:space="preserve">ll need to revisit as you prepare to teach the content to your students. Ask questions </w:t>
      </w:r>
      <w:r w:rsidR="00F6591D">
        <w:t>about</w:t>
      </w:r>
      <w:r w:rsidRPr="00A22825">
        <w:t xml:space="preserve"> areas that you find confusing so the entire group can benefit.</w:t>
      </w:r>
    </w:p>
    <w:p w14:paraId="180EF66F" w14:textId="61A2241E" w:rsidR="00E34C5A" w:rsidRPr="00A22825" w:rsidRDefault="00E34C5A" w:rsidP="00F408F5">
      <w:pPr>
        <w:pStyle w:val="BulletedList"/>
      </w:pPr>
      <w:r w:rsidRPr="00A22825">
        <w:t>Activity 1.3.2 Python Variables and Functions (</w:t>
      </w:r>
      <w:r w:rsidR="002F4614">
        <w:t xml:space="preserve">completed in </w:t>
      </w:r>
      <w:r w:rsidR="00F6591D">
        <w:t>Prerequisite</w:t>
      </w:r>
      <w:r w:rsidR="002F4614">
        <w:t xml:space="preserve"> Training</w:t>
      </w:r>
      <w:r w:rsidRPr="00A22825">
        <w:t>)</w:t>
      </w:r>
    </w:p>
    <w:p w14:paraId="1110BAFF" w14:textId="77777777" w:rsidR="00E34C5A" w:rsidRPr="00A22825" w:rsidRDefault="00E34C5A" w:rsidP="00F408F5">
      <w:pPr>
        <w:pStyle w:val="BulletedList"/>
      </w:pPr>
      <w:r w:rsidRPr="00A22825">
        <w:t>Activity 1.3.3 Branching and Output (nothing to submit)</w:t>
      </w:r>
    </w:p>
    <w:p w14:paraId="49E284BB" w14:textId="0B49E5D3" w:rsidR="00F251CF" w:rsidRDefault="00E34C5A" w:rsidP="00F408F5">
      <w:pPr>
        <w:pStyle w:val="BulletedList"/>
      </w:pPr>
      <w:r w:rsidRPr="00A22825">
        <w:t xml:space="preserve">Activity 1.3.4 Nested Branching and Input </w:t>
      </w:r>
    </w:p>
    <w:p w14:paraId="120AC756" w14:textId="77777777" w:rsidR="00F251CF" w:rsidRPr="00B34809" w:rsidRDefault="00F251CF" w:rsidP="00F251CF">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F251CF" w:rsidRPr="00523BC9" w14:paraId="5BBF577C"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428DFA12" w14:textId="77777777" w:rsidR="00F251CF" w:rsidRPr="00CB49D8" w:rsidRDefault="00F251CF" w:rsidP="00F6591D">
            <w:pPr>
              <w:pStyle w:val="SubmissionItemTableHeading"/>
            </w:pPr>
            <w:r>
              <w:drawing>
                <wp:anchor distT="0" distB="0" distL="114300" distR="114300" simplePos="0" relativeHeight="251726848" behindDoc="0" locked="0" layoutInCell="1" allowOverlap="1" wp14:anchorId="672773EE" wp14:editId="6F976A51">
                  <wp:simplePos x="0" y="0"/>
                  <wp:positionH relativeFrom="column">
                    <wp:posOffset>-264795</wp:posOffset>
                  </wp:positionH>
                  <wp:positionV relativeFrom="paragraph">
                    <wp:posOffset>28575</wp:posOffset>
                  </wp:positionV>
                  <wp:extent cx="231105" cy="2381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F251CF" w:rsidRPr="00523BC9" w14:paraId="55D43618"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568C0CCF" w14:textId="71D653F8" w:rsidR="00F251CF" w:rsidRPr="00BA2EDF" w:rsidRDefault="002F4614" w:rsidP="00F408F5">
            <w:pPr>
              <w:pStyle w:val="TableList"/>
              <w:rPr>
                <w:sz w:val="24"/>
              </w:rPr>
            </w:pPr>
            <w:r>
              <w:t xml:space="preserve">Activity 1.3.4: </w:t>
            </w:r>
            <w:r w:rsidR="00F251CF">
              <w:t>S</w:t>
            </w:r>
            <w:r w:rsidR="00F251CF" w:rsidRPr="00F251CF">
              <w:t>ubmit code for steps 4 and 7b</w:t>
            </w:r>
            <w:r w:rsidR="00F251CF" w:rsidRPr="00B34809">
              <w:t>.</w:t>
            </w:r>
          </w:p>
        </w:tc>
      </w:tr>
    </w:tbl>
    <w:p w14:paraId="492C08D7" w14:textId="77777777" w:rsidR="00F251CF" w:rsidRDefault="00F251CF" w:rsidP="00F251CF">
      <w:pPr>
        <w:pStyle w:val="SmallLineSpacewoText"/>
      </w:pPr>
    </w:p>
    <w:p w14:paraId="395BFCF1" w14:textId="77777777" w:rsidR="00E34C5A" w:rsidRPr="00A22825" w:rsidRDefault="00E34C5A" w:rsidP="00F408F5">
      <w:pPr>
        <w:pStyle w:val="BulletedList"/>
      </w:pPr>
      <w:r w:rsidRPr="00A22825">
        <w:t>Activity 1.3.5 Strings (nothing to submit)</w:t>
      </w:r>
    </w:p>
    <w:p w14:paraId="1903856A" w14:textId="77777777" w:rsidR="00E34C5A" w:rsidRPr="00A22825" w:rsidRDefault="00E34C5A" w:rsidP="00F408F5">
      <w:pPr>
        <w:pStyle w:val="BulletedList"/>
      </w:pPr>
      <w:r w:rsidRPr="00A22825">
        <w:t>Activity 1.3.6 Tuples and Lists (nothing to submit)</w:t>
      </w:r>
    </w:p>
    <w:p w14:paraId="37220182" w14:textId="77777777" w:rsidR="00F251CF" w:rsidRDefault="00E34C5A" w:rsidP="00F408F5">
      <w:pPr>
        <w:pStyle w:val="BulletedList"/>
      </w:pPr>
      <w:r w:rsidRPr="00A22825">
        <w:t xml:space="preserve">Activity 1.3.7 For Loops </w:t>
      </w:r>
    </w:p>
    <w:p w14:paraId="2EA0B570" w14:textId="77777777" w:rsidR="00F251CF" w:rsidRPr="00B34809" w:rsidRDefault="00F251CF" w:rsidP="00F251CF">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F251CF" w:rsidRPr="00523BC9" w14:paraId="2786864E"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65D6207" w14:textId="77777777" w:rsidR="00F251CF" w:rsidRPr="00CB49D8" w:rsidRDefault="00F251CF" w:rsidP="00F6591D">
            <w:pPr>
              <w:pStyle w:val="SubmissionItemTableHeading"/>
            </w:pPr>
            <w:r>
              <w:drawing>
                <wp:anchor distT="0" distB="0" distL="114300" distR="114300" simplePos="0" relativeHeight="251728896" behindDoc="0" locked="0" layoutInCell="1" allowOverlap="1" wp14:anchorId="1ED6A51B" wp14:editId="2B88C411">
                  <wp:simplePos x="0" y="0"/>
                  <wp:positionH relativeFrom="column">
                    <wp:posOffset>-264795</wp:posOffset>
                  </wp:positionH>
                  <wp:positionV relativeFrom="paragraph">
                    <wp:posOffset>28575</wp:posOffset>
                  </wp:positionV>
                  <wp:extent cx="231105" cy="238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F251CF" w:rsidRPr="00523BC9" w14:paraId="6610612E"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6EDB170E" w14:textId="05DFEC6F" w:rsidR="00F251CF" w:rsidRPr="00F251CF" w:rsidRDefault="002F4614" w:rsidP="00F408F5">
            <w:pPr>
              <w:pStyle w:val="TableList"/>
              <w:rPr>
                <w:sz w:val="24"/>
              </w:rPr>
            </w:pPr>
            <w:r>
              <w:t xml:space="preserve">Activity 1.3.7: </w:t>
            </w:r>
            <w:r w:rsidR="00F251CF">
              <w:t>S</w:t>
            </w:r>
            <w:r w:rsidR="00F251CF" w:rsidRPr="00F251CF">
              <w:t>ubmit code for steps 10a, 10c, and 11a</w:t>
            </w:r>
            <w:r w:rsidR="00F251CF" w:rsidRPr="00B34809">
              <w:t>.</w:t>
            </w:r>
          </w:p>
        </w:tc>
      </w:tr>
    </w:tbl>
    <w:p w14:paraId="1D6D0D89" w14:textId="77777777" w:rsidR="00F251CF" w:rsidRDefault="00F251CF" w:rsidP="00F251CF">
      <w:pPr>
        <w:pStyle w:val="SmallLineSpacewoText"/>
      </w:pPr>
    </w:p>
    <w:p w14:paraId="7BAD02DA" w14:textId="77777777" w:rsidR="00F251CF" w:rsidRDefault="00E34C5A" w:rsidP="00F408F5">
      <w:pPr>
        <w:pStyle w:val="BulletedList"/>
        <w:keepNext/>
      </w:pPr>
      <w:r w:rsidRPr="00A22825">
        <w:lastRenderedPageBreak/>
        <w:t xml:space="preserve">Activity 1.3.8 While Loops </w:t>
      </w:r>
    </w:p>
    <w:p w14:paraId="37536D57" w14:textId="77777777" w:rsidR="00F251CF" w:rsidRPr="00B34809" w:rsidRDefault="00F251CF" w:rsidP="00F408F5">
      <w:pPr>
        <w:pStyle w:val="SmallLineSpacewoText"/>
        <w:keepN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F251CF" w:rsidRPr="00523BC9" w14:paraId="2670303E"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16967E19" w14:textId="77777777" w:rsidR="00F251CF" w:rsidRPr="00CB49D8" w:rsidRDefault="00F251CF" w:rsidP="00F6591D">
            <w:pPr>
              <w:pStyle w:val="SubmissionItemTableHeading"/>
            </w:pPr>
            <w:r>
              <w:drawing>
                <wp:anchor distT="0" distB="0" distL="114300" distR="114300" simplePos="0" relativeHeight="251730944" behindDoc="0" locked="0" layoutInCell="1" allowOverlap="1" wp14:anchorId="38D6900D" wp14:editId="1A610E54">
                  <wp:simplePos x="0" y="0"/>
                  <wp:positionH relativeFrom="column">
                    <wp:posOffset>-264795</wp:posOffset>
                  </wp:positionH>
                  <wp:positionV relativeFrom="paragraph">
                    <wp:posOffset>28575</wp:posOffset>
                  </wp:positionV>
                  <wp:extent cx="231105" cy="238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F251CF" w:rsidRPr="00523BC9" w14:paraId="0ADB9E4B"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38F785FA" w14:textId="0C9C7ABC" w:rsidR="00F251CF" w:rsidRPr="00F251CF" w:rsidRDefault="002F4614" w:rsidP="00F408F5">
            <w:pPr>
              <w:pStyle w:val="TableList"/>
              <w:rPr>
                <w:sz w:val="24"/>
              </w:rPr>
            </w:pPr>
            <w:r>
              <w:t xml:space="preserve">Activity 1.3.8: </w:t>
            </w:r>
            <w:r w:rsidR="00F251CF">
              <w:t>S</w:t>
            </w:r>
            <w:r w:rsidR="00F251CF" w:rsidRPr="00F251CF">
              <w:t xml:space="preserve">ubmit code for </w:t>
            </w:r>
            <w:r w:rsidR="00F251CF" w:rsidRPr="00597BA8">
              <w:t>step</w:t>
            </w:r>
            <w:r w:rsidR="00F251CF" w:rsidRPr="00F251CF">
              <w:t xml:space="preserve"> 8</w:t>
            </w:r>
            <w:r w:rsidR="00F251CF" w:rsidRPr="00B34809">
              <w:t>.</w:t>
            </w:r>
          </w:p>
        </w:tc>
      </w:tr>
    </w:tbl>
    <w:p w14:paraId="265447E3" w14:textId="77777777" w:rsidR="00F251CF" w:rsidRPr="00B34809" w:rsidRDefault="00F251CF" w:rsidP="00F251CF">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F251CF" w:rsidRPr="00523BC9" w14:paraId="38A452C7"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0A56A27D" w14:textId="77777777" w:rsidR="00F251CF" w:rsidRPr="00CB49D8" w:rsidRDefault="00F251CF" w:rsidP="00F6591D">
            <w:pPr>
              <w:pStyle w:val="SubmissionItemTableHeading"/>
            </w:pPr>
            <w:r>
              <w:drawing>
                <wp:anchor distT="0" distB="0" distL="114300" distR="114300" simplePos="0" relativeHeight="251732992" behindDoc="0" locked="0" layoutInCell="1" allowOverlap="1" wp14:anchorId="186F6A8F" wp14:editId="0557B2B7">
                  <wp:simplePos x="0" y="0"/>
                  <wp:positionH relativeFrom="column">
                    <wp:posOffset>-264795</wp:posOffset>
                  </wp:positionH>
                  <wp:positionV relativeFrom="paragraph">
                    <wp:posOffset>28575</wp:posOffset>
                  </wp:positionV>
                  <wp:extent cx="231105" cy="238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F251CF" w:rsidRPr="00523BC9" w14:paraId="454CF7AC"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13086D12" w14:textId="24509041" w:rsidR="00F251CF" w:rsidRPr="00F251CF" w:rsidRDefault="00F251CF" w:rsidP="00F408F5">
            <w:pPr>
              <w:pStyle w:val="TableList"/>
              <w:rPr>
                <w:sz w:val="24"/>
              </w:rPr>
            </w:pPr>
            <w:r w:rsidRPr="00F251CF">
              <w:t xml:space="preserve">Complete Activity 1.3.6 Check </w:t>
            </w:r>
            <w:r w:rsidR="00FF3116">
              <w:t>f</w:t>
            </w:r>
            <w:r w:rsidRPr="00F251CF">
              <w:t>or Understanding Quizzes 1 and 2</w:t>
            </w:r>
            <w:r w:rsidRPr="00B34809">
              <w:t>.</w:t>
            </w:r>
          </w:p>
        </w:tc>
      </w:tr>
    </w:tbl>
    <w:p w14:paraId="34C65ACD" w14:textId="77777777" w:rsidR="00F251CF" w:rsidRDefault="00F251CF" w:rsidP="00F251CF">
      <w:pPr>
        <w:pStyle w:val="SmallLineSpacewoText"/>
      </w:pPr>
    </w:p>
    <w:p w14:paraId="389631BB" w14:textId="77777777" w:rsidR="00F251CF" w:rsidRDefault="00E34C5A" w:rsidP="00F408F5">
      <w:pPr>
        <w:pStyle w:val="BulletedList"/>
      </w:pPr>
      <w:r w:rsidRPr="00A22825">
        <w:t xml:space="preserve">Review a video excerpt of the Golden Balls game show. Complete Project 1.3.10 Game Theory; run the Iterative Prisoner’s Dilemma tournament and discuss results. </w:t>
      </w:r>
    </w:p>
    <w:p w14:paraId="74FEA2CE" w14:textId="77777777" w:rsidR="00F251CF" w:rsidRPr="00B34809" w:rsidRDefault="00F251CF" w:rsidP="00F251CF">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F251CF" w:rsidRPr="00523BC9" w14:paraId="327D5EF4" w14:textId="77777777" w:rsidTr="001C78F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7B8AACD" w14:textId="77777777" w:rsidR="00F251CF" w:rsidRPr="00CB49D8" w:rsidRDefault="00F251CF" w:rsidP="00F6591D">
            <w:pPr>
              <w:pStyle w:val="SubmissionItemTableHeading"/>
            </w:pPr>
            <w:r>
              <w:drawing>
                <wp:anchor distT="0" distB="0" distL="114300" distR="114300" simplePos="0" relativeHeight="251735040" behindDoc="0" locked="0" layoutInCell="1" allowOverlap="1" wp14:anchorId="106FC3E4" wp14:editId="2ABAB827">
                  <wp:simplePos x="0" y="0"/>
                  <wp:positionH relativeFrom="column">
                    <wp:posOffset>-264795</wp:posOffset>
                  </wp:positionH>
                  <wp:positionV relativeFrom="paragraph">
                    <wp:posOffset>28575</wp:posOffset>
                  </wp:positionV>
                  <wp:extent cx="231105" cy="238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F251CF" w:rsidRPr="00523BC9" w14:paraId="24398C2A" w14:textId="77777777" w:rsidTr="001C78F3">
        <w:trPr>
          <w:trHeight w:val="720"/>
        </w:trPr>
        <w:tc>
          <w:tcPr>
            <w:tcW w:w="9360" w:type="dxa"/>
            <w:tcBorders>
              <w:top w:val="single" w:sz="18" w:space="0" w:color="7B7C7D"/>
              <w:left w:val="nil"/>
              <w:bottom w:val="nil"/>
              <w:right w:val="nil"/>
            </w:tcBorders>
            <w:shd w:val="clear" w:color="auto" w:fill="E2E2E2"/>
            <w:tcMar>
              <w:left w:w="144" w:type="dxa"/>
            </w:tcMar>
          </w:tcPr>
          <w:p w14:paraId="0EB08060" w14:textId="21662C22" w:rsidR="00F251CF" w:rsidRPr="00F251CF" w:rsidRDefault="00F6591D" w:rsidP="00F408F5">
            <w:pPr>
              <w:pStyle w:val="TableList"/>
              <w:rPr>
                <w:sz w:val="24"/>
              </w:rPr>
            </w:pPr>
            <w:r w:rsidRPr="00F408F5">
              <w:t>Submit your</w:t>
            </w:r>
            <w:r>
              <w:rPr>
                <w:i/>
              </w:rPr>
              <w:t xml:space="preserve"> </w:t>
            </w:r>
            <w:r w:rsidR="00F251CF" w:rsidRPr="00F251CF">
              <w:rPr>
                <w:i/>
              </w:rPr>
              <w:t>Python</w:t>
            </w:r>
            <w:r w:rsidR="00F251CF" w:rsidRPr="00F251CF">
              <w:t xml:space="preserve"> code for strategy, explanation of strategy, summary of results, and explanation of results</w:t>
            </w:r>
            <w:r w:rsidR="002F4614">
              <w:t xml:space="preserve"> for Project 1.3.10</w:t>
            </w:r>
            <w:r w:rsidR="00F251CF" w:rsidRPr="00B34809">
              <w:t>.</w:t>
            </w:r>
          </w:p>
        </w:tc>
      </w:tr>
    </w:tbl>
    <w:p w14:paraId="4EC2DDF4" w14:textId="77777777" w:rsidR="00ED680D" w:rsidRDefault="00ED680D" w:rsidP="00C02C71">
      <w:pPr>
        <w:pStyle w:val="SmallLineSpacewoText"/>
      </w:pPr>
    </w:p>
    <w:p w14:paraId="24C9CA69" w14:textId="7FCC8DFE" w:rsidR="00701C4D" w:rsidRDefault="00701C4D" w:rsidP="00C02C71">
      <w:pPr>
        <w:pStyle w:val="SmallLineSpacewoText"/>
      </w:pPr>
    </w:p>
    <w:p w14:paraId="6C66DFC8" w14:textId="77777777" w:rsidR="00F251CF" w:rsidRDefault="00F251CF" w:rsidP="00C02C71">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14:paraId="715AA1E5" w14:textId="77777777" w:rsidTr="00271CF3">
        <w:trPr>
          <w:trHeight w:val="576"/>
        </w:trPr>
        <w:tc>
          <w:tcPr>
            <w:tcW w:w="1348" w:type="dxa"/>
            <w:tcBorders>
              <w:top w:val="nil"/>
              <w:left w:val="nil"/>
              <w:bottom w:val="nil"/>
              <w:right w:val="nil"/>
            </w:tcBorders>
            <w:shd w:val="clear" w:color="auto" w:fill="A0A1A2"/>
          </w:tcPr>
          <w:p w14:paraId="41A3D9FE"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45EEB320" w14:textId="77777777" w:rsidR="00FA114D" w:rsidRPr="00582630" w:rsidRDefault="00FA114D" w:rsidP="00EC09B3">
            <w:pPr>
              <w:pStyle w:val="Heading2"/>
              <w:outlineLvl w:val="1"/>
            </w:pPr>
            <w:r w:rsidRPr="00582630">
              <w:t xml:space="preserve">Part 2: </w:t>
            </w:r>
            <w:r w:rsidR="00E34C5A" w:rsidRPr="00582630">
              <w:t>Considering Classroom Implications</w:t>
            </w:r>
          </w:p>
        </w:tc>
      </w:tr>
    </w:tbl>
    <w:p w14:paraId="3D01D523" w14:textId="77777777" w:rsidR="00BE7F9A" w:rsidRDefault="00BE7F9A" w:rsidP="00BE7F9A">
      <w:pPr>
        <w:pStyle w:val="SmallLineSpacewoText"/>
      </w:pPr>
    </w:p>
    <w:p w14:paraId="25819420" w14:textId="77777777" w:rsidR="00597BA8" w:rsidRDefault="00597BA8" w:rsidP="00BE7F9A">
      <w:pPr>
        <w:pStyle w:val="SmallLineSpacewoText"/>
      </w:pPr>
    </w:p>
    <w:p w14:paraId="0A5A7ECD" w14:textId="41BAE308" w:rsidR="00E34C5A" w:rsidRPr="00597BA8" w:rsidRDefault="00E34C5A" w:rsidP="00F408F5">
      <w:pPr>
        <w:pStyle w:val="NumberedList"/>
        <w:numPr>
          <w:ilvl w:val="0"/>
          <w:numId w:val="27"/>
        </w:numPr>
      </w:pPr>
      <w:r w:rsidRPr="00A22825">
        <w:t xml:space="preserve">Describing a program using human language or pseudocode is helpful to beginning programmers. </w:t>
      </w:r>
      <w:r w:rsidRPr="00597BA8">
        <w:t xml:space="preserve">Comments within code are easier to include and to read in </w:t>
      </w:r>
      <w:r w:rsidRPr="00597BA8">
        <w:rPr>
          <w:i/>
        </w:rPr>
        <w:t>Python</w:t>
      </w:r>
      <w:r w:rsidRPr="00597BA8">
        <w:t xml:space="preserve"> than in Scratch or App Inventor. How will </w:t>
      </w:r>
      <w:r w:rsidR="00597BA8" w:rsidRPr="00597BA8">
        <w:t xml:space="preserve">you </w:t>
      </w:r>
      <w:r w:rsidRPr="00597BA8">
        <w:t>encourage students to plan their program</w:t>
      </w:r>
      <w:r w:rsidR="00597BA8">
        <w:t>s</w:t>
      </w:r>
      <w:r w:rsidRPr="00597BA8">
        <w:t xml:space="preserve"> before beginning to code and to comment their code? </w:t>
      </w:r>
    </w:p>
    <w:p w14:paraId="4CBF4534" w14:textId="39A48672" w:rsidR="00E34C5A" w:rsidRPr="00597BA8" w:rsidRDefault="00E34C5A" w:rsidP="00F408F5">
      <w:pPr>
        <w:pStyle w:val="NumberedList"/>
      </w:pPr>
      <w:r w:rsidRPr="00597BA8">
        <w:t>Stepping through code is an important pedagogical tool with which you can show variables and their values, stopping at each expression or line of code to offer explanations, take questions, and check for understand</w:t>
      </w:r>
      <w:r w:rsidRPr="00FF3116">
        <w:t xml:space="preserve">ing at each step. As a core training group, describe some of the classroom formats for stepping through code, such as pythontutor.org, updating a whiteboard, using student actors. Discuss the frequency and timing in the learning sequence </w:t>
      </w:r>
      <w:r w:rsidR="00597BA8">
        <w:t>where</w:t>
      </w:r>
      <w:r w:rsidRPr="00597BA8">
        <w:t xml:space="preserve"> you think each of these pedagogical formats for stepping through code are appropriate.</w:t>
      </w:r>
    </w:p>
    <w:p w14:paraId="60CEC7B6" w14:textId="10514533" w:rsidR="00E34C5A" w:rsidRPr="00A22825" w:rsidRDefault="00E34C5A" w:rsidP="00F408F5">
      <w:pPr>
        <w:pStyle w:val="NumberedList"/>
      </w:pPr>
      <w:r w:rsidRPr="00597BA8">
        <w:t>With experience, you</w:t>
      </w:r>
      <w:r w:rsidR="00597BA8">
        <w:t>’</w:t>
      </w:r>
      <w:r w:rsidRPr="00597BA8">
        <w:t>ll become familiar with common student mistakes. If you</w:t>
      </w:r>
      <w:r w:rsidR="00597BA8">
        <w:t>’</w:t>
      </w:r>
      <w:r w:rsidRPr="00597BA8">
        <w:t>re new to computer science, you</w:t>
      </w:r>
      <w:r w:rsidR="00597BA8">
        <w:t>’</w:t>
      </w:r>
      <w:r w:rsidRPr="00597BA8">
        <w:t xml:space="preserve">ll be learning content at the same time as </w:t>
      </w:r>
      <w:r w:rsidR="00597BA8">
        <w:t xml:space="preserve">you </w:t>
      </w:r>
      <w:r w:rsidRPr="00597BA8">
        <w:t>learn how to teach it. Answer keys provide</w:t>
      </w:r>
      <w:r w:rsidRPr="00A22825">
        <w:t xml:space="preserve"> help pertinent to an activity, and you can use </w:t>
      </w:r>
      <w:r w:rsidR="00F408F5">
        <w:t>Community</w:t>
      </w:r>
      <w:r w:rsidRPr="00A22825">
        <w:t xml:space="preserve"> </w:t>
      </w:r>
      <w:bookmarkStart w:id="0" w:name="_GoBack"/>
      <w:bookmarkEnd w:id="0"/>
      <w:r w:rsidRPr="00A22825">
        <w:t xml:space="preserve">for any given lesson as a source of teacher advice. In addition, researchers at Purdue and Michigan State created just-in-time teacher professional development materials indexed </w:t>
      </w:r>
      <w:r w:rsidRPr="00A22825">
        <w:lastRenderedPageBreak/>
        <w:t xml:space="preserve">by the course activities. A portion of these materials is available to all teachers (use password pd4cs2016). To get a sense of the materials available, examine one or more of the student misconceptions and challenges catalogued at: http://open.pd4cs.org/functions-student-misconceptions-and-challenges/ and http://open.pd4cs.org/data-structures-student-misconceptions-and-challenges/ </w:t>
      </w:r>
    </w:p>
    <w:p w14:paraId="77D07990" w14:textId="77777777" w:rsidR="00E34C5A" w:rsidRPr="004A0F7E" w:rsidRDefault="00E34C5A" w:rsidP="00F408F5">
      <w:pPr>
        <w:pStyle w:val="NumberedList"/>
      </w:pPr>
      <w:r w:rsidRPr="00A22825">
        <w:t xml:space="preserve">Balanced assessment </w:t>
      </w:r>
      <w:r w:rsidRPr="004A0F7E">
        <w:t>includes formal checks for understanding as well as informal observations as you circulate in the classroom. What are some of the records for assessment that you could keep as you circulate through the classroom?</w:t>
      </w:r>
    </w:p>
    <w:p w14:paraId="13D49176" w14:textId="70616BA9" w:rsidR="00E34C5A" w:rsidRDefault="00E34C5A" w:rsidP="00F408F5">
      <w:pPr>
        <w:pStyle w:val="NumberedList"/>
      </w:pPr>
      <w:r w:rsidRPr="004A0F7E">
        <w:t>Discuss how you</w:t>
      </w:r>
      <w:r w:rsidR="004A0F7E">
        <w:t>’</w:t>
      </w:r>
      <w:r w:rsidRPr="004A0F7E">
        <w:t>ll encourage</w:t>
      </w:r>
      <w:r w:rsidRPr="00A22825">
        <w:t xml:space="preserve"> persistence as a personal attribute in your students.</w:t>
      </w:r>
    </w:p>
    <w:p w14:paraId="66234207" w14:textId="77777777" w:rsidR="004A0F7E" w:rsidRDefault="004A0F7E" w:rsidP="00F408F5">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2F4614" w:rsidRPr="00CB49D8" w14:paraId="23575809" w14:textId="77777777" w:rsidTr="00C6343D">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76512DCF" w14:textId="77777777" w:rsidR="002F4614" w:rsidRPr="00CB49D8" w:rsidRDefault="002F4614" w:rsidP="004A0F7E">
            <w:pPr>
              <w:pStyle w:val="SubmissionItemTableHeading"/>
            </w:pPr>
            <w:r>
              <w:drawing>
                <wp:anchor distT="0" distB="0" distL="114300" distR="114300" simplePos="0" relativeHeight="251737088" behindDoc="0" locked="0" layoutInCell="1" allowOverlap="1" wp14:anchorId="2FBDBE29" wp14:editId="1D34EFD5">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2F4614" w:rsidRPr="00C6343D" w14:paraId="6A9D4DC7" w14:textId="77777777" w:rsidTr="00C6343D">
        <w:trPr>
          <w:trHeight w:val="720"/>
        </w:trPr>
        <w:tc>
          <w:tcPr>
            <w:tcW w:w="9360" w:type="dxa"/>
            <w:tcBorders>
              <w:top w:val="single" w:sz="18" w:space="0" w:color="7B7C7D"/>
              <w:left w:val="nil"/>
              <w:bottom w:val="nil"/>
              <w:right w:val="nil"/>
            </w:tcBorders>
            <w:shd w:val="clear" w:color="auto" w:fill="E2E2E2"/>
            <w:tcMar>
              <w:left w:w="144" w:type="dxa"/>
            </w:tcMar>
          </w:tcPr>
          <w:p w14:paraId="68D9123B" w14:textId="3352DEB2" w:rsidR="002F4614" w:rsidRPr="00C6343D" w:rsidRDefault="002F4614" w:rsidP="00F408F5">
            <w:pPr>
              <w:pStyle w:val="TableList"/>
            </w:pPr>
            <w:r w:rsidRPr="00BD3A0B">
              <w:t>Write a reflection about the things you learned today. Consider highlighting new things you</w:t>
            </w:r>
            <w:r w:rsidR="004A0F7E">
              <w:t>’</w:t>
            </w:r>
            <w:r w:rsidRPr="00BD3A0B">
              <w:t>ve learned, items you need to consider for implementing this in your classroom, and ideas and suggestions you</w:t>
            </w:r>
            <w:r w:rsidR="004A0F7E">
              <w:t>’</w:t>
            </w:r>
            <w:r w:rsidRPr="00BD3A0B">
              <w:t xml:space="preserve">ve heard from others. Use the questions in Part </w:t>
            </w:r>
            <w:r>
              <w:t>2</w:t>
            </w:r>
            <w:r w:rsidRPr="00BD3A0B">
              <w:t xml:space="preserve"> of the assignment as prompts,</w:t>
            </w:r>
            <w:r>
              <w:t xml:space="preserve"> but</w:t>
            </w:r>
            <w:r w:rsidRPr="00BD3A0B">
              <w:t xml:space="preserve"> don</w:t>
            </w:r>
            <w:r w:rsidR="004A0F7E">
              <w:t>’</w:t>
            </w:r>
            <w:r w:rsidRPr="00BD3A0B">
              <w:t>t feel limited or constrained by just those questions.</w:t>
            </w:r>
          </w:p>
        </w:tc>
      </w:tr>
    </w:tbl>
    <w:p w14:paraId="5CDD10FD" w14:textId="77777777" w:rsidR="00E34C5A" w:rsidRDefault="00E34C5A" w:rsidP="00C02C71">
      <w:pPr>
        <w:pStyle w:val="SmallLineSpacewoText"/>
      </w:pPr>
    </w:p>
    <w:p w14:paraId="27E1B1CC" w14:textId="77777777" w:rsidR="00E34C5A" w:rsidRDefault="00E34C5A" w:rsidP="00C02C71">
      <w:pPr>
        <w:pStyle w:val="SmallLineSpacewoText"/>
      </w:pPr>
    </w:p>
    <w:p w14:paraId="186EAA91" w14:textId="77777777" w:rsidR="00E34C5A" w:rsidRDefault="00E34C5A" w:rsidP="00C02C71">
      <w:pPr>
        <w:pStyle w:val="SmallLineSpacewoText"/>
        <w:rPr>
          <w:b/>
        </w:rPr>
      </w:pPr>
      <w:r>
        <w:rPr>
          <w:b/>
        </w:rPr>
        <w:t>Trademark Attribution:</w:t>
      </w:r>
      <w:r>
        <w:t xml:space="preserve"> PLTW, Project Lead The Way, and the PLTW logo are registered trademarks of Project Lead The Way, Inc. </w:t>
      </w:r>
      <w:r w:rsidRPr="00F60807">
        <w:t>"Python" and the Python logos are trademarks or registered trademarks of the Python Software Foundation</w:t>
      </w:r>
      <w:r>
        <w:t>. All other brand names, product names, or trademarks belong to their respective holders.</w:t>
      </w:r>
    </w:p>
    <w:p w14:paraId="68922CC7" w14:textId="77777777" w:rsidR="00E34C5A" w:rsidRPr="00A22825" w:rsidRDefault="00E34C5A" w:rsidP="00C02C71">
      <w:pPr>
        <w:pStyle w:val="SmallLineSpacewoText"/>
      </w:pPr>
    </w:p>
    <w:p w14:paraId="4ACCBFA9" w14:textId="77777777" w:rsidR="003838AB" w:rsidRPr="00806B35" w:rsidRDefault="003838AB" w:rsidP="00C02C71">
      <w:pPr>
        <w:pStyle w:val="SmallLineSpacewoText"/>
      </w:pPr>
    </w:p>
    <w:sectPr w:rsidR="003838AB" w:rsidRPr="00806B35"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885E7" w14:textId="77777777" w:rsidR="003C5CB3" w:rsidRDefault="003C5CB3" w:rsidP="0082739A">
      <w:r>
        <w:separator/>
      </w:r>
    </w:p>
    <w:p w14:paraId="2555DE1E" w14:textId="77777777" w:rsidR="003C5CB3" w:rsidRDefault="003C5CB3"/>
    <w:p w14:paraId="6A36DE5E" w14:textId="77777777" w:rsidR="003C5CB3" w:rsidRDefault="003C5CB3" w:rsidP="009103D2"/>
    <w:p w14:paraId="55FDA233" w14:textId="77777777" w:rsidR="003C5CB3" w:rsidRDefault="003C5CB3" w:rsidP="000979AC"/>
    <w:p w14:paraId="7E446780" w14:textId="77777777" w:rsidR="003C5CB3" w:rsidRDefault="003C5CB3" w:rsidP="000979AC"/>
    <w:p w14:paraId="214385B3" w14:textId="77777777" w:rsidR="003C5CB3" w:rsidRDefault="003C5CB3" w:rsidP="00037FBA"/>
    <w:p w14:paraId="366CE298" w14:textId="77777777" w:rsidR="003C5CB3" w:rsidRDefault="003C5CB3" w:rsidP="007031CF"/>
    <w:p w14:paraId="0A3DAE66" w14:textId="77777777" w:rsidR="003C5CB3" w:rsidRDefault="003C5CB3"/>
    <w:p w14:paraId="7B5835F9" w14:textId="77777777" w:rsidR="003C5CB3" w:rsidRDefault="003C5CB3"/>
  </w:endnote>
  <w:endnote w:type="continuationSeparator" w:id="0">
    <w:p w14:paraId="7781A89F" w14:textId="77777777" w:rsidR="003C5CB3" w:rsidRDefault="003C5CB3" w:rsidP="0082739A">
      <w:r>
        <w:continuationSeparator/>
      </w:r>
    </w:p>
    <w:p w14:paraId="442EE196" w14:textId="77777777" w:rsidR="003C5CB3" w:rsidRDefault="003C5CB3"/>
    <w:p w14:paraId="559111C8" w14:textId="77777777" w:rsidR="003C5CB3" w:rsidRDefault="003C5CB3" w:rsidP="009103D2"/>
    <w:p w14:paraId="3963FAC7" w14:textId="77777777" w:rsidR="003C5CB3" w:rsidRDefault="003C5CB3" w:rsidP="000979AC"/>
    <w:p w14:paraId="4B9864F5" w14:textId="77777777" w:rsidR="003C5CB3" w:rsidRDefault="003C5CB3" w:rsidP="000979AC"/>
    <w:p w14:paraId="3065DB7A" w14:textId="77777777" w:rsidR="003C5CB3" w:rsidRDefault="003C5CB3" w:rsidP="00037FBA"/>
    <w:p w14:paraId="4EA1B44E" w14:textId="77777777" w:rsidR="003C5CB3" w:rsidRDefault="003C5CB3" w:rsidP="007031CF"/>
    <w:p w14:paraId="2C8EFE23" w14:textId="77777777" w:rsidR="003C5CB3" w:rsidRDefault="003C5CB3"/>
    <w:p w14:paraId="04B84A7A" w14:textId="77777777" w:rsidR="003C5CB3" w:rsidRDefault="003C5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162AF568" w14:textId="48A896F8"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3BDF8EAB" wp14:editId="0A710ADE">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F408F5">
          <w:rPr>
            <w:noProof/>
          </w:rPr>
          <w:t>6</w:t>
        </w:r>
        <w:r w:rsidRPr="007031CF">
          <w:fldChar w:fldCharType="end"/>
        </w:r>
      </w:p>
      <w:p w14:paraId="0915538D" w14:textId="0D362B02" w:rsidR="00290780" w:rsidRDefault="00F37DD8" w:rsidP="00815131">
        <w:pPr>
          <w:pStyle w:val="PageFooter"/>
        </w:pPr>
        <w:r w:rsidRPr="007031CF">
          <w:t xml:space="preserve">© </w:t>
        </w:r>
        <w:r w:rsidR="002F4614">
          <w:t>2018</w:t>
        </w:r>
        <w:r w:rsidRPr="007031CF">
          <w:t xml:space="preserve"> Project Lead The Way</w:t>
        </w:r>
        <w:r w:rsidR="00A36301">
          <w:t>, Inc.</w:t>
        </w:r>
      </w:p>
    </w:sdtContent>
  </w:sdt>
  <w:p w14:paraId="1233079D" w14:textId="77777777" w:rsidR="00532F39" w:rsidRDefault="00532F39" w:rsidP="00F408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39316549" w14:textId="7AC6ACE3"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2E576D9E" wp14:editId="6B151B71">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F408F5">
          <w:rPr>
            <w:noProof/>
          </w:rPr>
          <w:t>1</w:t>
        </w:r>
        <w:r w:rsidRPr="007031CF">
          <w:fldChar w:fldCharType="end"/>
        </w:r>
      </w:p>
      <w:p w14:paraId="370776DD" w14:textId="28291432" w:rsidR="00290780" w:rsidRDefault="001F74A4" w:rsidP="00683974">
        <w:pPr>
          <w:pStyle w:val="PageFooter"/>
        </w:pPr>
        <w:r w:rsidRPr="00F727EA">
          <w:t xml:space="preserve">© </w:t>
        </w:r>
        <w:r w:rsidR="002F4614">
          <w:t>2018</w:t>
        </w:r>
        <w:r w:rsidRPr="00F727EA">
          <w:t xml:space="preserve"> Project Lead The Way</w:t>
        </w:r>
        <w:r w:rsidR="00A36301">
          <w:t>, Inc.</w:t>
        </w:r>
      </w:p>
    </w:sdtContent>
  </w:sdt>
  <w:p w14:paraId="3467D1DB" w14:textId="77777777" w:rsidR="00532F39" w:rsidRDefault="00532F39" w:rsidP="00F40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F2096" w14:textId="77777777" w:rsidR="003C5CB3" w:rsidRDefault="003C5CB3" w:rsidP="0082739A">
      <w:r>
        <w:separator/>
      </w:r>
    </w:p>
    <w:p w14:paraId="0C61C25C" w14:textId="77777777" w:rsidR="003C5CB3" w:rsidRDefault="003C5CB3"/>
    <w:p w14:paraId="1D69E8D0" w14:textId="77777777" w:rsidR="003C5CB3" w:rsidRDefault="003C5CB3" w:rsidP="009103D2"/>
    <w:p w14:paraId="03153F8B" w14:textId="77777777" w:rsidR="003C5CB3" w:rsidRDefault="003C5CB3" w:rsidP="000979AC"/>
    <w:p w14:paraId="61337203" w14:textId="77777777" w:rsidR="003C5CB3" w:rsidRDefault="003C5CB3" w:rsidP="000979AC"/>
    <w:p w14:paraId="0DA9D7FA" w14:textId="77777777" w:rsidR="003C5CB3" w:rsidRDefault="003C5CB3" w:rsidP="00037FBA"/>
    <w:p w14:paraId="47CF581A" w14:textId="77777777" w:rsidR="003C5CB3" w:rsidRDefault="003C5CB3" w:rsidP="007031CF"/>
    <w:p w14:paraId="7873C5D1" w14:textId="77777777" w:rsidR="003C5CB3" w:rsidRDefault="003C5CB3"/>
    <w:p w14:paraId="0C78E41B" w14:textId="77777777" w:rsidR="003C5CB3" w:rsidRDefault="003C5CB3"/>
  </w:footnote>
  <w:footnote w:type="continuationSeparator" w:id="0">
    <w:p w14:paraId="14A09F5E" w14:textId="77777777" w:rsidR="003C5CB3" w:rsidRDefault="003C5CB3" w:rsidP="0082739A">
      <w:r>
        <w:continuationSeparator/>
      </w:r>
    </w:p>
    <w:p w14:paraId="710E85E1" w14:textId="77777777" w:rsidR="003C5CB3" w:rsidRDefault="003C5CB3"/>
    <w:p w14:paraId="5532F36F" w14:textId="77777777" w:rsidR="003C5CB3" w:rsidRDefault="003C5CB3" w:rsidP="009103D2"/>
    <w:p w14:paraId="1EB1DC57" w14:textId="77777777" w:rsidR="003C5CB3" w:rsidRDefault="003C5CB3" w:rsidP="000979AC"/>
    <w:p w14:paraId="285EC87A" w14:textId="77777777" w:rsidR="003C5CB3" w:rsidRDefault="003C5CB3" w:rsidP="000979AC"/>
    <w:p w14:paraId="573DC61D" w14:textId="77777777" w:rsidR="003C5CB3" w:rsidRDefault="003C5CB3" w:rsidP="00037FBA"/>
    <w:p w14:paraId="77E61F8C" w14:textId="77777777" w:rsidR="003C5CB3" w:rsidRDefault="003C5CB3" w:rsidP="007031CF"/>
    <w:p w14:paraId="525535F8" w14:textId="77777777" w:rsidR="003C5CB3" w:rsidRDefault="003C5CB3"/>
    <w:p w14:paraId="2A044B87" w14:textId="77777777" w:rsidR="003C5CB3" w:rsidRDefault="003C5C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81809"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2DBAAAD6" wp14:editId="6D389274">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6ABECE55" w14:textId="77777777" w:rsidR="00290780" w:rsidRDefault="00290780"/>
  <w:p w14:paraId="34FE9481"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06B01"/>
    <w:multiLevelType w:val="hybridMultilevel"/>
    <w:tmpl w:val="87CAB0E4"/>
    <w:lvl w:ilvl="0" w:tplc="04090015">
      <w:start w:val="1"/>
      <w:numFmt w:val="upperLetter"/>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34615"/>
    <w:multiLevelType w:val="hybridMultilevel"/>
    <w:tmpl w:val="9520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16029"/>
    <w:multiLevelType w:val="hybridMultilevel"/>
    <w:tmpl w:val="9654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B5D0A"/>
    <w:multiLevelType w:val="hybridMultilevel"/>
    <w:tmpl w:val="090E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959A9"/>
    <w:multiLevelType w:val="hybridMultilevel"/>
    <w:tmpl w:val="FA5C1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875A75"/>
    <w:multiLevelType w:val="hybridMultilevel"/>
    <w:tmpl w:val="1772F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D3B49"/>
    <w:multiLevelType w:val="hybridMultilevel"/>
    <w:tmpl w:val="09F2C8E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03B95"/>
    <w:multiLevelType w:val="hybridMultilevel"/>
    <w:tmpl w:val="21FE9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AF725A"/>
    <w:multiLevelType w:val="hybridMultilevel"/>
    <w:tmpl w:val="802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F57A2"/>
    <w:multiLevelType w:val="hybridMultilevel"/>
    <w:tmpl w:val="3FE49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7"/>
  </w:num>
  <w:num w:numId="4">
    <w:abstractNumId w:val="16"/>
  </w:num>
  <w:num w:numId="5">
    <w:abstractNumId w:val="8"/>
  </w:num>
  <w:num w:numId="6">
    <w:abstractNumId w:val="10"/>
  </w:num>
  <w:num w:numId="7">
    <w:abstractNumId w:val="6"/>
  </w:num>
  <w:num w:numId="8">
    <w:abstractNumId w:val="5"/>
  </w:num>
  <w:num w:numId="9">
    <w:abstractNumId w:val="15"/>
  </w:num>
  <w:num w:numId="10">
    <w:abstractNumId w:val="13"/>
  </w:num>
  <w:num w:numId="11">
    <w:abstractNumId w:val="2"/>
  </w:num>
  <w:num w:numId="12">
    <w:abstractNumId w:val="3"/>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
  </w:num>
  <w:num w:numId="19">
    <w:abstractNumId w:val="12"/>
  </w:num>
  <w:num w:numId="20">
    <w:abstractNumId w:val="0"/>
  </w:num>
  <w:num w:numId="21">
    <w:abstractNumId w:val="0"/>
    <w:lvlOverride w:ilvl="0">
      <w:startOverride w:val="1"/>
    </w:lvlOverride>
  </w:num>
  <w:num w:numId="22">
    <w:abstractNumId w:val="9"/>
  </w:num>
  <w:num w:numId="23">
    <w:abstractNumId w:val="11"/>
  </w:num>
  <w:num w:numId="24">
    <w:abstractNumId w:val="0"/>
    <w:lvlOverride w:ilvl="0">
      <w:startOverride w:val="1"/>
    </w:lvlOverride>
  </w:num>
  <w:num w:numId="25">
    <w:abstractNumId w:val="4"/>
  </w:num>
  <w:num w:numId="26">
    <w:abstractNumId w:val="4"/>
  </w:num>
  <w:num w:numId="27">
    <w:abstractNumId w:val="14"/>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239E7"/>
    <w:rsid w:val="000369E5"/>
    <w:rsid w:val="00037FBA"/>
    <w:rsid w:val="00050B4B"/>
    <w:rsid w:val="00051086"/>
    <w:rsid w:val="00061B5D"/>
    <w:rsid w:val="000755A4"/>
    <w:rsid w:val="000979AC"/>
    <w:rsid w:val="000B11DB"/>
    <w:rsid w:val="000B48F1"/>
    <w:rsid w:val="000C739E"/>
    <w:rsid w:val="000E62BA"/>
    <w:rsid w:val="000E6B85"/>
    <w:rsid w:val="000F105F"/>
    <w:rsid w:val="000F4FEC"/>
    <w:rsid w:val="000F6037"/>
    <w:rsid w:val="00101B78"/>
    <w:rsid w:val="0010291B"/>
    <w:rsid w:val="00102EB7"/>
    <w:rsid w:val="00123A66"/>
    <w:rsid w:val="0014466E"/>
    <w:rsid w:val="001536B5"/>
    <w:rsid w:val="00161844"/>
    <w:rsid w:val="00164F05"/>
    <w:rsid w:val="00164FE0"/>
    <w:rsid w:val="00166893"/>
    <w:rsid w:val="00194191"/>
    <w:rsid w:val="00194A6F"/>
    <w:rsid w:val="001C15EC"/>
    <w:rsid w:val="001C5BD9"/>
    <w:rsid w:val="001C6C31"/>
    <w:rsid w:val="001C72B1"/>
    <w:rsid w:val="001D58C6"/>
    <w:rsid w:val="001D65BD"/>
    <w:rsid w:val="001E3784"/>
    <w:rsid w:val="001E6DD3"/>
    <w:rsid w:val="001F1922"/>
    <w:rsid w:val="001F74A4"/>
    <w:rsid w:val="001F766B"/>
    <w:rsid w:val="00201012"/>
    <w:rsid w:val="00217E30"/>
    <w:rsid w:val="00240AD8"/>
    <w:rsid w:val="00257E93"/>
    <w:rsid w:val="00271CF3"/>
    <w:rsid w:val="00282C88"/>
    <w:rsid w:val="00290780"/>
    <w:rsid w:val="00293997"/>
    <w:rsid w:val="0029704A"/>
    <w:rsid w:val="002B019D"/>
    <w:rsid w:val="002F4614"/>
    <w:rsid w:val="002F6FDE"/>
    <w:rsid w:val="00300532"/>
    <w:rsid w:val="00314959"/>
    <w:rsid w:val="00341DA2"/>
    <w:rsid w:val="00346CA8"/>
    <w:rsid w:val="003558CB"/>
    <w:rsid w:val="00361613"/>
    <w:rsid w:val="00363756"/>
    <w:rsid w:val="003720E9"/>
    <w:rsid w:val="0038138E"/>
    <w:rsid w:val="003838AB"/>
    <w:rsid w:val="00395114"/>
    <w:rsid w:val="00395D54"/>
    <w:rsid w:val="00397DED"/>
    <w:rsid w:val="003A129A"/>
    <w:rsid w:val="003A23C7"/>
    <w:rsid w:val="003A2ACF"/>
    <w:rsid w:val="003A2B0E"/>
    <w:rsid w:val="003A508E"/>
    <w:rsid w:val="003C5CB3"/>
    <w:rsid w:val="003D0380"/>
    <w:rsid w:val="003D7E6B"/>
    <w:rsid w:val="003E3855"/>
    <w:rsid w:val="003F7A0D"/>
    <w:rsid w:val="004169EE"/>
    <w:rsid w:val="0042030F"/>
    <w:rsid w:val="00427CE9"/>
    <w:rsid w:val="00431666"/>
    <w:rsid w:val="00434D76"/>
    <w:rsid w:val="0043780E"/>
    <w:rsid w:val="0044489C"/>
    <w:rsid w:val="0047303E"/>
    <w:rsid w:val="004A030D"/>
    <w:rsid w:val="004A0F7E"/>
    <w:rsid w:val="004B3BFA"/>
    <w:rsid w:val="004B70EB"/>
    <w:rsid w:val="004C0046"/>
    <w:rsid w:val="004C4869"/>
    <w:rsid w:val="004C6DB6"/>
    <w:rsid w:val="00501E8D"/>
    <w:rsid w:val="0051301E"/>
    <w:rsid w:val="005131A4"/>
    <w:rsid w:val="00521C6A"/>
    <w:rsid w:val="00527805"/>
    <w:rsid w:val="00532F39"/>
    <w:rsid w:val="00541894"/>
    <w:rsid w:val="00567342"/>
    <w:rsid w:val="00567997"/>
    <w:rsid w:val="00574726"/>
    <w:rsid w:val="00582630"/>
    <w:rsid w:val="00594EE2"/>
    <w:rsid w:val="00596157"/>
    <w:rsid w:val="00597BA8"/>
    <w:rsid w:val="005B1F1B"/>
    <w:rsid w:val="005B595D"/>
    <w:rsid w:val="005D56A8"/>
    <w:rsid w:val="005D6DB5"/>
    <w:rsid w:val="00614BF2"/>
    <w:rsid w:val="00617BCB"/>
    <w:rsid w:val="00624944"/>
    <w:rsid w:val="00631175"/>
    <w:rsid w:val="00641E1C"/>
    <w:rsid w:val="00642F33"/>
    <w:rsid w:val="0064343F"/>
    <w:rsid w:val="006671ED"/>
    <w:rsid w:val="00670C1F"/>
    <w:rsid w:val="00683974"/>
    <w:rsid w:val="006B7EE5"/>
    <w:rsid w:val="006C4517"/>
    <w:rsid w:val="006E616E"/>
    <w:rsid w:val="00701C4D"/>
    <w:rsid w:val="007031CF"/>
    <w:rsid w:val="00715429"/>
    <w:rsid w:val="00722215"/>
    <w:rsid w:val="00731E71"/>
    <w:rsid w:val="007345EE"/>
    <w:rsid w:val="00756E2E"/>
    <w:rsid w:val="0076391A"/>
    <w:rsid w:val="00781172"/>
    <w:rsid w:val="00786687"/>
    <w:rsid w:val="007A5859"/>
    <w:rsid w:val="007B5A87"/>
    <w:rsid w:val="007D6551"/>
    <w:rsid w:val="007E2994"/>
    <w:rsid w:val="007E5627"/>
    <w:rsid w:val="007F279D"/>
    <w:rsid w:val="00802DA5"/>
    <w:rsid w:val="00806B35"/>
    <w:rsid w:val="00813347"/>
    <w:rsid w:val="00815131"/>
    <w:rsid w:val="0081634D"/>
    <w:rsid w:val="00827011"/>
    <w:rsid w:val="0082739A"/>
    <w:rsid w:val="00855309"/>
    <w:rsid w:val="008710FF"/>
    <w:rsid w:val="00873A33"/>
    <w:rsid w:val="00881ACE"/>
    <w:rsid w:val="00881B5F"/>
    <w:rsid w:val="008940D8"/>
    <w:rsid w:val="008C3911"/>
    <w:rsid w:val="008C3946"/>
    <w:rsid w:val="008C4306"/>
    <w:rsid w:val="008E1895"/>
    <w:rsid w:val="008E25D6"/>
    <w:rsid w:val="008E579E"/>
    <w:rsid w:val="008F1601"/>
    <w:rsid w:val="008F21B1"/>
    <w:rsid w:val="009103D2"/>
    <w:rsid w:val="0091678B"/>
    <w:rsid w:val="00917A85"/>
    <w:rsid w:val="00921940"/>
    <w:rsid w:val="00936215"/>
    <w:rsid w:val="00941FA7"/>
    <w:rsid w:val="009439CB"/>
    <w:rsid w:val="009458DC"/>
    <w:rsid w:val="0096638F"/>
    <w:rsid w:val="00970D4F"/>
    <w:rsid w:val="009814DC"/>
    <w:rsid w:val="0098222A"/>
    <w:rsid w:val="009874C9"/>
    <w:rsid w:val="00993946"/>
    <w:rsid w:val="009B5894"/>
    <w:rsid w:val="009C05CE"/>
    <w:rsid w:val="009E4E26"/>
    <w:rsid w:val="009F0C3C"/>
    <w:rsid w:val="009F6E4E"/>
    <w:rsid w:val="00A019AA"/>
    <w:rsid w:val="00A15393"/>
    <w:rsid w:val="00A327B4"/>
    <w:rsid w:val="00A36301"/>
    <w:rsid w:val="00A4271E"/>
    <w:rsid w:val="00A63711"/>
    <w:rsid w:val="00A74355"/>
    <w:rsid w:val="00A77E4D"/>
    <w:rsid w:val="00A95FF1"/>
    <w:rsid w:val="00A96168"/>
    <w:rsid w:val="00A963F5"/>
    <w:rsid w:val="00A97EC3"/>
    <w:rsid w:val="00AA42C5"/>
    <w:rsid w:val="00AB09A6"/>
    <w:rsid w:val="00AB5995"/>
    <w:rsid w:val="00AB618D"/>
    <w:rsid w:val="00AB6AAC"/>
    <w:rsid w:val="00AD543E"/>
    <w:rsid w:val="00AE1B90"/>
    <w:rsid w:val="00AE7416"/>
    <w:rsid w:val="00B02FBC"/>
    <w:rsid w:val="00B07DCB"/>
    <w:rsid w:val="00B225BE"/>
    <w:rsid w:val="00B24310"/>
    <w:rsid w:val="00B26A08"/>
    <w:rsid w:val="00B4389E"/>
    <w:rsid w:val="00B62DAC"/>
    <w:rsid w:val="00B66C9D"/>
    <w:rsid w:val="00B712E0"/>
    <w:rsid w:val="00B76EDC"/>
    <w:rsid w:val="00B813EB"/>
    <w:rsid w:val="00B94CDC"/>
    <w:rsid w:val="00BA150B"/>
    <w:rsid w:val="00BA6A99"/>
    <w:rsid w:val="00BD0BE1"/>
    <w:rsid w:val="00BE7F9A"/>
    <w:rsid w:val="00C02C71"/>
    <w:rsid w:val="00C10A3B"/>
    <w:rsid w:val="00C10BC1"/>
    <w:rsid w:val="00C15E11"/>
    <w:rsid w:val="00C31C8A"/>
    <w:rsid w:val="00C343DB"/>
    <w:rsid w:val="00C5529C"/>
    <w:rsid w:val="00C56A62"/>
    <w:rsid w:val="00C61041"/>
    <w:rsid w:val="00C8700B"/>
    <w:rsid w:val="00CA25EA"/>
    <w:rsid w:val="00CA286E"/>
    <w:rsid w:val="00CB49D8"/>
    <w:rsid w:val="00CE355D"/>
    <w:rsid w:val="00D06BBB"/>
    <w:rsid w:val="00D1069E"/>
    <w:rsid w:val="00D23BCD"/>
    <w:rsid w:val="00D41843"/>
    <w:rsid w:val="00D453E5"/>
    <w:rsid w:val="00D7602A"/>
    <w:rsid w:val="00D82BC3"/>
    <w:rsid w:val="00D834D3"/>
    <w:rsid w:val="00DB3634"/>
    <w:rsid w:val="00DE46BE"/>
    <w:rsid w:val="00E046E7"/>
    <w:rsid w:val="00E05F6D"/>
    <w:rsid w:val="00E179D3"/>
    <w:rsid w:val="00E23EBA"/>
    <w:rsid w:val="00E26678"/>
    <w:rsid w:val="00E34C5A"/>
    <w:rsid w:val="00E469A2"/>
    <w:rsid w:val="00E62A5A"/>
    <w:rsid w:val="00E70830"/>
    <w:rsid w:val="00E77DFB"/>
    <w:rsid w:val="00E82EE9"/>
    <w:rsid w:val="00EA75CE"/>
    <w:rsid w:val="00EC0916"/>
    <w:rsid w:val="00EC09B3"/>
    <w:rsid w:val="00ED2363"/>
    <w:rsid w:val="00ED53D6"/>
    <w:rsid w:val="00ED579B"/>
    <w:rsid w:val="00ED680D"/>
    <w:rsid w:val="00EE69FC"/>
    <w:rsid w:val="00EF3DDE"/>
    <w:rsid w:val="00F0558B"/>
    <w:rsid w:val="00F23CBC"/>
    <w:rsid w:val="00F251CF"/>
    <w:rsid w:val="00F3480C"/>
    <w:rsid w:val="00F37DD8"/>
    <w:rsid w:val="00F401AE"/>
    <w:rsid w:val="00F408F5"/>
    <w:rsid w:val="00F423F1"/>
    <w:rsid w:val="00F6591D"/>
    <w:rsid w:val="00F727EA"/>
    <w:rsid w:val="00F815FE"/>
    <w:rsid w:val="00F94937"/>
    <w:rsid w:val="00F9600D"/>
    <w:rsid w:val="00F97578"/>
    <w:rsid w:val="00FA114D"/>
    <w:rsid w:val="00FA3682"/>
    <w:rsid w:val="00FA46E9"/>
    <w:rsid w:val="00FC0EDF"/>
    <w:rsid w:val="00FC6A4C"/>
    <w:rsid w:val="00FD2202"/>
    <w:rsid w:val="00FD728C"/>
    <w:rsid w:val="00FF10AC"/>
    <w:rsid w:val="00FF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206CEB"/>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71CF3"/>
    <w:rPr>
      <w:rFonts w:eastAsiaTheme="minorEastAsia"/>
      <w:sz w:val="24"/>
      <w:szCs w:val="24"/>
    </w:rPr>
  </w:style>
  <w:style w:type="paragraph" w:styleId="Heading1">
    <w:name w:val="heading 1"/>
    <w:next w:val="Body"/>
    <w:link w:val="Heading1Char"/>
    <w:uiPriority w:val="9"/>
    <w:qFormat/>
    <w:rsid w:val="00271CF3"/>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271CF3"/>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271CF3"/>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271CF3"/>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1CF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271CF3"/>
    <w:tblPr/>
    <w:tblStylePr w:type="firstRow">
      <w:rPr>
        <w:rFonts w:asciiTheme="majorHAnsi" w:hAnsiTheme="majorHAnsi"/>
        <w:sz w:val="32"/>
      </w:rPr>
    </w:tblStylePr>
  </w:style>
  <w:style w:type="table" w:styleId="PlainTable5">
    <w:name w:val="Plain Table 5"/>
    <w:basedOn w:val="TableNormal"/>
    <w:uiPriority w:val="45"/>
    <w:rsid w:val="00271C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271CF3"/>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271CF3"/>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271CF3"/>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271CF3"/>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271CF3"/>
    <w:rPr>
      <w:rFonts w:ascii="Arial" w:eastAsiaTheme="minorEastAsia" w:hAnsi="Arial" w:cs="Arial"/>
      <w:b/>
      <w:color w:val="1E1E1E"/>
      <w:sz w:val="44"/>
      <w:szCs w:val="152"/>
    </w:rPr>
  </w:style>
  <w:style w:type="table" w:customStyle="1" w:styleId="ActionItems">
    <w:name w:val="Action Items"/>
    <w:basedOn w:val="TableNormal"/>
    <w:uiPriority w:val="99"/>
    <w:rsid w:val="00271CF3"/>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271C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271CF3"/>
    <w:rPr>
      <w:sz w:val="16"/>
      <w:szCs w:val="16"/>
    </w:rPr>
  </w:style>
  <w:style w:type="paragraph" w:styleId="Footer">
    <w:name w:val="footer"/>
    <w:link w:val="FooterChar"/>
    <w:uiPriority w:val="99"/>
    <w:rsid w:val="00271CF3"/>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271CF3"/>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271C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CF3"/>
    <w:rPr>
      <w:rFonts w:ascii="Segoe UI" w:eastAsiaTheme="minorEastAsia" w:hAnsi="Segoe UI" w:cs="Segoe UI"/>
      <w:sz w:val="18"/>
      <w:szCs w:val="18"/>
    </w:rPr>
  </w:style>
  <w:style w:type="paragraph" w:styleId="Header">
    <w:name w:val="header"/>
    <w:basedOn w:val="Subtitle"/>
    <w:link w:val="HeaderChar"/>
    <w:uiPriority w:val="99"/>
    <w:unhideWhenUsed/>
    <w:rsid w:val="00271CF3"/>
    <w:pPr>
      <w:framePr w:wrap="around"/>
    </w:pPr>
  </w:style>
  <w:style w:type="character" w:customStyle="1" w:styleId="HeaderChar">
    <w:name w:val="Header Char"/>
    <w:basedOn w:val="DefaultParagraphFont"/>
    <w:link w:val="Header"/>
    <w:uiPriority w:val="99"/>
    <w:rsid w:val="00271CF3"/>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271CF3"/>
    <w:rPr>
      <w:b/>
      <w:bCs/>
      <w:sz w:val="20"/>
      <w:szCs w:val="20"/>
    </w:rPr>
  </w:style>
  <w:style w:type="character" w:customStyle="1" w:styleId="CommentSubjectChar">
    <w:name w:val="Comment Subject Char"/>
    <w:basedOn w:val="DefaultParagraphFont"/>
    <w:link w:val="CommentSubject"/>
    <w:uiPriority w:val="99"/>
    <w:semiHidden/>
    <w:rsid w:val="00271CF3"/>
    <w:rPr>
      <w:rFonts w:eastAsiaTheme="minorEastAsia"/>
      <w:b/>
      <w:bCs/>
    </w:rPr>
  </w:style>
  <w:style w:type="table" w:customStyle="1" w:styleId="ToDoList1">
    <w:name w:val="To Do List1"/>
    <w:basedOn w:val="PlainTable2"/>
    <w:uiPriority w:val="99"/>
    <w:rsid w:val="00271CF3"/>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271CF3"/>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271CF3"/>
    <w:rPr>
      <w:rFonts w:ascii="Arial" w:eastAsiaTheme="minorEastAsia" w:hAnsi="Arial" w:cs="Arial"/>
      <w:b/>
      <w:sz w:val="28"/>
      <w:szCs w:val="22"/>
    </w:rPr>
  </w:style>
  <w:style w:type="paragraph" w:customStyle="1" w:styleId="BulletedList">
    <w:name w:val="Bulleted List"/>
    <w:rsid w:val="00271CF3"/>
    <w:pPr>
      <w:numPr>
        <w:numId w:val="2"/>
      </w:numPr>
      <w:spacing w:before="40" w:line="276" w:lineRule="auto"/>
    </w:pPr>
    <w:rPr>
      <w:rFonts w:ascii="Arial" w:eastAsiaTheme="minorEastAsia" w:hAnsi="Arial" w:cs="Arial"/>
      <w:sz w:val="22"/>
      <w:szCs w:val="24"/>
    </w:rPr>
  </w:style>
  <w:style w:type="paragraph" w:customStyle="1" w:styleId="Body">
    <w:name w:val="Body"/>
    <w:link w:val="BodyChar"/>
    <w:qFormat/>
    <w:rsid w:val="00271CF3"/>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271CF3"/>
    <w:rPr>
      <w:rFonts w:ascii="Arial" w:eastAsiaTheme="minorEastAsia" w:hAnsi="Arial" w:cs="Arial"/>
      <w:color w:val="000000"/>
      <w:sz w:val="22"/>
      <w:szCs w:val="22"/>
    </w:rPr>
  </w:style>
  <w:style w:type="paragraph" w:customStyle="1" w:styleId="Question">
    <w:name w:val="Question"/>
    <w:link w:val="QuestionChar"/>
    <w:qFormat/>
    <w:rsid w:val="00271CF3"/>
    <w:pPr>
      <w:keepNext/>
      <w:numPr>
        <w:numId w:val="22"/>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271CF3"/>
    <w:rPr>
      <w:rFonts w:ascii="Arial" w:eastAsiaTheme="minorEastAsia" w:hAnsi="Arial" w:cs="Arial"/>
      <w:b/>
      <w:noProof/>
      <w:color w:val="000000"/>
      <w:sz w:val="22"/>
      <w:szCs w:val="22"/>
    </w:rPr>
  </w:style>
  <w:style w:type="paragraph" w:customStyle="1" w:styleId="ParagraphLink">
    <w:name w:val="Paragraph Link"/>
    <w:link w:val="ParagraphLinkChar"/>
    <w:rsid w:val="00271CF3"/>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271CF3"/>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271CF3"/>
    <w:rPr>
      <w:rFonts w:ascii="Arial" w:eastAsiaTheme="minorEastAsia" w:hAnsi="Arial" w:cs="Arial"/>
      <w:color w:val="000000"/>
      <w:sz w:val="22"/>
      <w:szCs w:val="22"/>
    </w:rPr>
  </w:style>
  <w:style w:type="paragraph" w:customStyle="1" w:styleId="NumberedList">
    <w:name w:val="Numbered List"/>
    <w:rsid w:val="00271CF3"/>
    <w:pPr>
      <w:numPr>
        <w:numId w:val="13"/>
      </w:numPr>
      <w:spacing w:before="40" w:line="276" w:lineRule="auto"/>
    </w:pPr>
    <w:rPr>
      <w:rFonts w:ascii="Arial" w:eastAsiaTheme="minorEastAsia" w:hAnsi="Arial" w:cs="Arial"/>
      <w:sz w:val="22"/>
      <w:szCs w:val="24"/>
    </w:rPr>
  </w:style>
  <w:style w:type="paragraph" w:styleId="Revision">
    <w:name w:val="Revision"/>
    <w:hidden/>
    <w:uiPriority w:val="99"/>
    <w:semiHidden/>
    <w:rsid w:val="00271CF3"/>
    <w:rPr>
      <w:rFonts w:eastAsiaTheme="minorEastAsia"/>
      <w:sz w:val="24"/>
      <w:szCs w:val="24"/>
    </w:rPr>
  </w:style>
  <w:style w:type="character" w:customStyle="1" w:styleId="InlineLink">
    <w:name w:val="Inline Link"/>
    <w:basedOn w:val="DefaultParagraphFont"/>
    <w:uiPriority w:val="1"/>
    <w:rsid w:val="00271CF3"/>
    <w:rPr>
      <w:rFonts w:ascii="Arial" w:hAnsi="Arial"/>
      <w:b w:val="0"/>
      <w:color w:val="007B8A"/>
      <w:sz w:val="22"/>
      <w:u w:val="single"/>
    </w:rPr>
  </w:style>
  <w:style w:type="paragraph" w:customStyle="1" w:styleId="SmallLineSpacewoText">
    <w:name w:val="Small Line Space w/o Text"/>
    <w:rsid w:val="00271CF3"/>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271CF3"/>
    <w:rPr>
      <w:rFonts w:ascii="Arial" w:eastAsiaTheme="minorEastAsia" w:hAnsi="Arial"/>
      <w:color w:val="007B8A"/>
      <w:sz w:val="22"/>
      <w:szCs w:val="24"/>
      <w:u w:val="single"/>
    </w:rPr>
  </w:style>
  <w:style w:type="paragraph" w:customStyle="1" w:styleId="AnswerText">
    <w:name w:val="Answer Text"/>
    <w:rsid w:val="00271CF3"/>
    <w:pPr>
      <w:ind w:left="-234"/>
    </w:pPr>
    <w:rPr>
      <w:rFonts w:ascii="Arial" w:eastAsiaTheme="minorEastAsia" w:hAnsi="Arial" w:cs="Arial"/>
      <w:noProof/>
      <w:color w:val="000000"/>
      <w:sz w:val="22"/>
      <w:szCs w:val="22"/>
    </w:rPr>
  </w:style>
  <w:style w:type="paragraph" w:customStyle="1" w:styleId="CalloutText">
    <w:name w:val="Callout Text"/>
    <w:rsid w:val="00271CF3"/>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271CF3"/>
    <w:rPr>
      <w:rFonts w:ascii="Arial" w:eastAsiaTheme="majorEastAsia" w:hAnsi="Arial" w:cstheme="majorBidi"/>
      <w:b/>
      <w:iCs/>
      <w:color w:val="7B7C7D"/>
      <w:sz w:val="24"/>
      <w:szCs w:val="24"/>
    </w:rPr>
  </w:style>
  <w:style w:type="paragraph" w:customStyle="1" w:styleId="TableHeadSmall">
    <w:name w:val="Table Head Small"/>
    <w:rsid w:val="00271CF3"/>
    <w:rPr>
      <w:rFonts w:ascii="Arial" w:eastAsiaTheme="minorEastAsia" w:hAnsi="Arial" w:cstheme="minorBidi"/>
      <w:b/>
      <w:szCs w:val="22"/>
    </w:rPr>
  </w:style>
  <w:style w:type="paragraph" w:customStyle="1" w:styleId="InstructionalDetails">
    <w:name w:val="Instructional Details"/>
    <w:rsid w:val="00271CF3"/>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271CF3"/>
    <w:rPr>
      <w:rFonts w:ascii="Arial" w:eastAsiaTheme="minorEastAsia" w:hAnsi="Arial" w:cstheme="minorBidi"/>
      <w:szCs w:val="22"/>
    </w:rPr>
  </w:style>
  <w:style w:type="paragraph" w:customStyle="1" w:styleId="AssignmentHeading">
    <w:name w:val="Assignment Heading"/>
    <w:next w:val="TableBullet1"/>
    <w:rsid w:val="00271CF3"/>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271CF3"/>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271CF3"/>
    <w:pPr>
      <w:numPr>
        <w:numId w:val="18"/>
      </w:numPr>
      <w:spacing w:before="40" w:line="276" w:lineRule="auto"/>
      <w:textAlignment w:val="center"/>
    </w:pPr>
    <w:rPr>
      <w:rFonts w:ascii="Arial" w:hAnsi="Arial" w:cs="Arial"/>
      <w:bCs/>
      <w:color w:val="000000"/>
      <w:sz w:val="22"/>
      <w:szCs w:val="22"/>
    </w:rPr>
  </w:style>
  <w:style w:type="paragraph" w:customStyle="1" w:styleId="TableText">
    <w:name w:val="Table Text"/>
    <w:rsid w:val="00271CF3"/>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271CF3"/>
    <w:pPr>
      <w:numPr>
        <w:numId w:val="23"/>
      </w:numPr>
      <w:spacing w:line="276" w:lineRule="auto"/>
      <w:ind w:left="1325"/>
      <w:textAlignment w:val="center"/>
    </w:pPr>
    <w:rPr>
      <w:rFonts w:ascii="Arial" w:hAnsi="Arial" w:cs="Arial"/>
      <w:color w:val="000000"/>
      <w:sz w:val="22"/>
      <w:szCs w:val="22"/>
    </w:rPr>
  </w:style>
  <w:style w:type="paragraph" w:customStyle="1" w:styleId="TableList">
    <w:name w:val="Table List"/>
    <w:rsid w:val="00271CF3"/>
    <w:pPr>
      <w:numPr>
        <w:numId w:val="20"/>
      </w:numPr>
      <w:spacing w:before="40" w:line="276" w:lineRule="auto"/>
    </w:pPr>
    <w:rPr>
      <w:rFonts w:ascii="Arial" w:eastAsiaTheme="minorEastAsia" w:hAnsi="Arial" w:cs="Arial"/>
      <w:sz w:val="22"/>
      <w:szCs w:val="24"/>
    </w:rPr>
  </w:style>
  <w:style w:type="paragraph" w:customStyle="1" w:styleId="BodyIndented">
    <w:name w:val="Body Indented"/>
    <w:basedOn w:val="Body"/>
    <w:rsid w:val="00271CF3"/>
    <w:pPr>
      <w:ind w:left="360"/>
    </w:pPr>
  </w:style>
  <w:style w:type="paragraph" w:customStyle="1" w:styleId="Reference">
    <w:name w:val="Reference"/>
    <w:rsid w:val="00271CF3"/>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271CF3"/>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271CF3"/>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271CF3"/>
    <w:pPr>
      <w:spacing w:before="120" w:after="200"/>
      <w:jc w:val="center"/>
    </w:pPr>
    <w:rPr>
      <w:rFonts w:ascii="Arial" w:eastAsiaTheme="minorEastAsia" w:hAnsi="Arial" w:cs="Arial"/>
      <w:b/>
      <w:i/>
      <w:iCs/>
    </w:rPr>
  </w:style>
  <w:style w:type="paragraph" w:customStyle="1" w:styleId="LO">
    <w:name w:val="LO"/>
    <w:rsid w:val="00271CF3"/>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E94AD-5698-40D5-85A9-445E4894B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21</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11</cp:revision>
  <dcterms:created xsi:type="dcterms:W3CDTF">2018-05-07T19:58:00Z</dcterms:created>
  <dcterms:modified xsi:type="dcterms:W3CDTF">2018-05-11T09:34:00Z</dcterms:modified>
</cp:coreProperties>
</file>