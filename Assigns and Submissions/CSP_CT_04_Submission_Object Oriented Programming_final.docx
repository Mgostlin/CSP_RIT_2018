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77777777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2E93072E" w:rsidR="00C8700B" w:rsidRPr="000979AC" w:rsidRDefault="00455E88" w:rsidP="000979AC">
            <w:pPr>
              <w:pStyle w:val="Title"/>
              <w:framePr w:hSpace="0" w:wrap="auto" w:hAnchor="text" w:xAlign="left" w:yAlign="inline"/>
            </w:pPr>
            <w:r w:rsidRPr="00455E88">
              <w:t xml:space="preserve">Concept Assignment </w:t>
            </w:r>
            <w:r w:rsidR="00F838A2">
              <w:t>4</w:t>
            </w:r>
            <w:r>
              <w:t xml:space="preserve"> Submission</w:t>
            </w:r>
          </w:p>
          <w:p w14:paraId="531B5B7F" w14:textId="0C0388C5" w:rsidR="007F279D" w:rsidRPr="000979AC" w:rsidRDefault="007F279D" w:rsidP="00C234D9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BA150B">
              <w:rPr>
                <w:rStyle w:val="SubtitleChar"/>
              </w:rPr>
              <w:t xml:space="preserve">Computer </w:t>
            </w:r>
            <w:r w:rsidR="002905F8">
              <w:rPr>
                <w:rStyle w:val="SubtitleChar"/>
              </w:rPr>
              <w:t xml:space="preserve">Science </w:t>
            </w:r>
            <w:r w:rsidR="000F0D26">
              <w:rPr>
                <w:rStyle w:val="SubtitleChar"/>
              </w:rPr>
              <w:t xml:space="preserve">CSP </w:t>
            </w:r>
            <w:r w:rsidR="009A4491">
              <w:rPr>
                <w:rStyle w:val="SubtitleChar"/>
              </w:rPr>
              <w:t>Core Training</w:t>
            </w:r>
          </w:p>
        </w:tc>
      </w:tr>
    </w:tbl>
    <w:p w14:paraId="0A05BAE4" w14:textId="7ADA7D2D" w:rsidR="009103D2" w:rsidRPr="006B7EE5" w:rsidRDefault="008E1C86" w:rsidP="00F727EA">
      <w:pPr>
        <w:pStyle w:val="Heading1"/>
        <w:spacing w:before="240"/>
      </w:pPr>
      <w:r w:rsidRPr="008E1C86">
        <w:t>Object-Oriented Programming</w:t>
      </w:r>
    </w:p>
    <w:p w14:paraId="21B65952" w14:textId="77777777" w:rsidR="00CA65F3" w:rsidRPr="00615B7A" w:rsidRDefault="00CA65F3" w:rsidP="00C63D4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6E20890D" w14:textId="77777777" w:rsidTr="00BA71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4496372" w14:textId="77777777" w:rsidR="002905F8" w:rsidRPr="0098222A" w:rsidRDefault="002905F8" w:rsidP="00F94B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E78DF70" w14:textId="7343A706" w:rsidR="002905F8" w:rsidRPr="00A17E20" w:rsidRDefault="002905F8" w:rsidP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2</w:t>
            </w:r>
            <w:r w:rsidRPr="002905F8">
              <w:t xml:space="preserve">: </w:t>
            </w:r>
            <w:r w:rsidR="008E1C86" w:rsidRPr="008E1C86">
              <w:t>Objects and Methods</w:t>
            </w:r>
          </w:p>
        </w:tc>
      </w:tr>
    </w:tbl>
    <w:p w14:paraId="77D78457" w14:textId="77777777" w:rsidR="002905F8" w:rsidRDefault="002905F8" w:rsidP="002905F8">
      <w:pPr>
        <w:pStyle w:val="SmallLineSpacewoText"/>
      </w:pPr>
    </w:p>
    <w:p w14:paraId="188EDE50" w14:textId="77777777" w:rsidR="00E35377" w:rsidRDefault="00E35377" w:rsidP="002905F8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8E1C86" w:rsidRPr="008323B3" w14:paraId="1C96D96D" w14:textId="77777777" w:rsidTr="001C78F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2A370A67" w14:textId="676E88AA" w:rsidR="008E1C86" w:rsidRPr="007E2994" w:rsidRDefault="008E1C86" w:rsidP="00BA71E5">
            <w:pPr>
              <w:pStyle w:val="Question"/>
            </w:pPr>
            <w:r w:rsidRPr="00E35377">
              <w:drawing>
                <wp:anchor distT="0" distB="0" distL="114300" distR="114300" simplePos="0" relativeHeight="251728896" behindDoc="0" locked="0" layoutInCell="1" allowOverlap="1" wp14:anchorId="3B5ED3A2" wp14:editId="2C265A0A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-15240</wp:posOffset>
                  </wp:positionV>
                  <wp:extent cx="255905" cy="2559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35377">
              <w:t>Screenshot</w:t>
            </w:r>
            <w:r w:rsidRPr="008E1C86">
              <w:t xml:space="preserve"> of Activity 1.4.2 </w:t>
            </w:r>
            <w:r w:rsidR="00E35377">
              <w:t>P</w:t>
            </w:r>
            <w:r w:rsidRPr="008E1C86">
              <w:t xml:space="preserve">art 4, </w:t>
            </w:r>
            <w:r w:rsidR="001245C1">
              <w:t xml:space="preserve">steps </w:t>
            </w:r>
            <w:r w:rsidRPr="008E1C86">
              <w:t>9a and 9b</w:t>
            </w:r>
            <w:r w:rsidRPr="00CA65F3">
              <w:t>.</w:t>
            </w:r>
          </w:p>
        </w:tc>
      </w:tr>
      <w:tr w:rsidR="008E1C86" w:rsidRPr="000E0650" w14:paraId="7ECA8BB6" w14:textId="77777777" w:rsidTr="001C78F3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621FF36D" w14:textId="0464A1DC" w:rsidR="008E1C86" w:rsidRPr="00C63D46" w:rsidRDefault="003D17C7" w:rsidP="001C78F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61A776A7" w14:textId="77777777" w:rsidR="008E1C86" w:rsidRDefault="008E1C86" w:rsidP="008E1C86">
      <w:pPr>
        <w:pStyle w:val="SmallLineSpacewoText"/>
      </w:pPr>
    </w:p>
    <w:p w14:paraId="707FDFD9" w14:textId="77777777" w:rsidR="008E1C86" w:rsidRPr="00615B7A" w:rsidRDefault="008E1C86" w:rsidP="008E1C8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8E1C86" w:rsidRPr="008323B3" w14:paraId="572B2C5D" w14:textId="77777777" w:rsidTr="001C78F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74BB7958" w14:textId="1992C35D" w:rsidR="008E1C86" w:rsidRPr="007E2994" w:rsidRDefault="008E1C86" w:rsidP="00BA71E5">
            <w:pPr>
              <w:pStyle w:val="Question"/>
            </w:pPr>
            <w:r w:rsidRPr="008323B3">
              <w:drawing>
                <wp:anchor distT="0" distB="0" distL="114300" distR="114300" simplePos="0" relativeHeight="251730944" behindDoc="0" locked="0" layoutInCell="1" allowOverlap="1" wp14:anchorId="1D37D2D1" wp14:editId="3F5315A1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149860</wp:posOffset>
                  </wp:positionV>
                  <wp:extent cx="255905" cy="2559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1C86">
              <w:t>How is your experience an example of abstraction? How did you know how to use the methods properly?</w:t>
            </w:r>
          </w:p>
        </w:tc>
      </w:tr>
      <w:tr w:rsidR="008E1C86" w:rsidRPr="000E0650" w14:paraId="1364CDCC" w14:textId="77777777" w:rsidTr="001C78F3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E51CE51" w14:textId="20CEED64" w:rsidR="008E1C86" w:rsidRPr="00C63D46" w:rsidRDefault="003D17C7" w:rsidP="001C78F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32DA703A" w14:textId="77777777" w:rsidR="002905F8" w:rsidRDefault="002905F8" w:rsidP="002905F8">
      <w:pPr>
        <w:pStyle w:val="SmallLineSpacewoText"/>
      </w:pPr>
    </w:p>
    <w:p w14:paraId="7E95F417" w14:textId="77777777" w:rsidR="008E1C86" w:rsidRDefault="008E1C86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E1C86" w:rsidRPr="0098222A" w14:paraId="5175542E" w14:textId="77777777" w:rsidTr="00BA71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69DE5CB4" w14:textId="77777777" w:rsidR="008E1C86" w:rsidRPr="0098222A" w:rsidRDefault="008E1C86" w:rsidP="001C78F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12974D18" w14:textId="6F634CD4" w:rsidR="008E1C86" w:rsidRPr="00A17E20" w:rsidRDefault="008E1C86" w:rsidP="008E1C86">
            <w:pPr>
              <w:pStyle w:val="Heading2"/>
              <w:outlineLvl w:val="1"/>
            </w:pPr>
            <w:r w:rsidRPr="002905F8">
              <w:t xml:space="preserve">Part </w:t>
            </w:r>
            <w:r>
              <w:t>3</w:t>
            </w:r>
            <w:r w:rsidRPr="002905F8">
              <w:t xml:space="preserve">: </w:t>
            </w:r>
            <w:r w:rsidRPr="008E1C86">
              <w:t>Arrays and Images</w:t>
            </w:r>
          </w:p>
        </w:tc>
      </w:tr>
    </w:tbl>
    <w:p w14:paraId="1D2B46F9" w14:textId="77777777" w:rsidR="008E1C86" w:rsidRDefault="008E1C86" w:rsidP="008E1C86">
      <w:pPr>
        <w:pStyle w:val="SmallLineSpacewoText"/>
      </w:pPr>
    </w:p>
    <w:p w14:paraId="204E8544" w14:textId="77777777" w:rsidR="008E1C86" w:rsidRPr="00615B7A" w:rsidRDefault="008E1C86" w:rsidP="008E1C8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8E1C86" w:rsidRPr="008323B3" w14:paraId="6CD12C51" w14:textId="77777777" w:rsidTr="001C78F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7F5B4E20" w14:textId="75F3904E" w:rsidR="008E1C86" w:rsidRPr="007E2994" w:rsidRDefault="008E1C86" w:rsidP="00BA71E5">
            <w:pPr>
              <w:pStyle w:val="Question"/>
            </w:pPr>
            <w:r w:rsidRPr="008323B3">
              <w:drawing>
                <wp:anchor distT="0" distB="0" distL="114300" distR="114300" simplePos="0" relativeHeight="251732992" behindDoc="0" locked="0" layoutInCell="1" allowOverlap="1" wp14:anchorId="23C1B4BF" wp14:editId="593FC5D9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22860</wp:posOffset>
                  </wp:positionV>
                  <wp:extent cx="255905" cy="2559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1C86">
              <w:t xml:space="preserve">Screenshot of Activity 1.4.3 </w:t>
            </w:r>
            <w:r w:rsidR="001245C1">
              <w:t>P</w:t>
            </w:r>
            <w:r w:rsidRPr="008E1C86">
              <w:t xml:space="preserve">art 2, </w:t>
            </w:r>
            <w:r w:rsidR="001245C1">
              <w:t xml:space="preserve">step </w:t>
            </w:r>
            <w:r w:rsidRPr="008E1C86">
              <w:t>7</w:t>
            </w:r>
            <w:r w:rsidRPr="00CA65F3">
              <w:t>.</w:t>
            </w:r>
          </w:p>
        </w:tc>
      </w:tr>
      <w:tr w:rsidR="008E1C86" w:rsidRPr="000E0650" w14:paraId="5BB268F7" w14:textId="77777777" w:rsidTr="001C78F3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F9E01A8" w14:textId="6C29670C" w:rsidR="008E1C86" w:rsidRPr="00C63D46" w:rsidRDefault="003D17C7" w:rsidP="001C78F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6671AAE3" w14:textId="77777777" w:rsidR="008E1C86" w:rsidRDefault="008E1C86" w:rsidP="008E1C86">
      <w:pPr>
        <w:pStyle w:val="SmallLineSpacewoText"/>
      </w:pPr>
    </w:p>
    <w:p w14:paraId="31B5BA88" w14:textId="77777777" w:rsidR="008E1C86" w:rsidRPr="00615B7A" w:rsidRDefault="008E1C86" w:rsidP="008E1C8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E1C86" w:rsidRPr="0098222A" w14:paraId="45A1780C" w14:textId="77777777" w:rsidTr="00BA71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46747204" w14:textId="77777777" w:rsidR="008E1C86" w:rsidRPr="0098222A" w:rsidRDefault="008E1C86" w:rsidP="001C78F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C46DD37" w14:textId="344BE440" w:rsidR="008E1C86" w:rsidRPr="00A17E20" w:rsidRDefault="008E1C86" w:rsidP="008E1C86">
            <w:pPr>
              <w:pStyle w:val="Heading2"/>
              <w:outlineLvl w:val="1"/>
            </w:pPr>
            <w:r w:rsidRPr="002905F8">
              <w:t xml:space="preserve">Part </w:t>
            </w:r>
            <w:r>
              <w:t>4</w:t>
            </w:r>
            <w:r w:rsidRPr="002905F8">
              <w:t xml:space="preserve">: </w:t>
            </w:r>
            <w:r>
              <w:t>P</w:t>
            </w:r>
            <w:r w:rsidRPr="008E1C86">
              <w:t>ython Imaging Library</w:t>
            </w:r>
          </w:p>
        </w:tc>
      </w:tr>
    </w:tbl>
    <w:p w14:paraId="5E8741F1" w14:textId="77777777" w:rsidR="008E1C86" w:rsidRDefault="008E1C86" w:rsidP="008E1C86">
      <w:pPr>
        <w:pStyle w:val="SmallLineSpacewoText"/>
      </w:pPr>
    </w:p>
    <w:p w14:paraId="05F9B5BD" w14:textId="77777777" w:rsidR="008E1C86" w:rsidRPr="00615B7A" w:rsidRDefault="008E1C86" w:rsidP="008E1C8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8E1C86" w:rsidRPr="008323B3" w14:paraId="2459F4BD" w14:textId="77777777" w:rsidTr="001C78F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7BDB873" w14:textId="460F81DA" w:rsidR="008E1C86" w:rsidRPr="007E2994" w:rsidRDefault="008E1C86" w:rsidP="00BA71E5">
            <w:pPr>
              <w:pStyle w:val="Question"/>
            </w:pPr>
            <w:r w:rsidRPr="008323B3">
              <w:drawing>
                <wp:anchor distT="0" distB="0" distL="114300" distR="114300" simplePos="0" relativeHeight="251735040" behindDoc="0" locked="0" layoutInCell="1" allowOverlap="1" wp14:anchorId="0C73CC65" wp14:editId="6C902715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149860</wp:posOffset>
                  </wp:positionV>
                  <wp:extent cx="255905" cy="25590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1C86">
              <w:t>Complete the table found in step 5</w:t>
            </w:r>
            <w:r w:rsidR="0073124D">
              <w:t xml:space="preserve"> of Activity 1.4.4</w:t>
            </w:r>
            <w:r w:rsidRPr="008E1C86">
              <w:t>, providing a description for methods available from the PIL library.</w:t>
            </w:r>
          </w:p>
        </w:tc>
      </w:tr>
      <w:tr w:rsidR="008E1C86" w:rsidRPr="000E0650" w14:paraId="0FE10F8B" w14:textId="77777777" w:rsidTr="001C78F3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A0EABC9" w14:textId="756362FE" w:rsidR="008E1C86" w:rsidRPr="00C63D46" w:rsidRDefault="003D17C7" w:rsidP="001C78F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A388347" w14:textId="77777777" w:rsidR="008E1C86" w:rsidRDefault="008E1C86" w:rsidP="008E1C86">
      <w:pPr>
        <w:pStyle w:val="SmallLineSpacewoText"/>
      </w:pPr>
    </w:p>
    <w:p w14:paraId="0510FFBB" w14:textId="77777777" w:rsidR="008E1C86" w:rsidRPr="00615B7A" w:rsidRDefault="008E1C86" w:rsidP="008E1C8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8E1C86" w:rsidRPr="008323B3" w14:paraId="4C99F293" w14:textId="77777777" w:rsidTr="001C78F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782F609A" w14:textId="5576B881" w:rsidR="008E1C86" w:rsidRPr="007E2994" w:rsidRDefault="008E1C86" w:rsidP="00BA71E5">
            <w:pPr>
              <w:pStyle w:val="Question"/>
            </w:pPr>
            <w:r w:rsidRPr="008323B3">
              <w:lastRenderedPageBreak/>
              <w:drawing>
                <wp:anchor distT="0" distB="0" distL="114300" distR="114300" simplePos="0" relativeHeight="251737088" behindDoc="0" locked="0" layoutInCell="1" allowOverlap="1" wp14:anchorId="3688EFDE" wp14:editId="6A3FC934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13970</wp:posOffset>
                  </wp:positionV>
                  <wp:extent cx="255905" cy="25590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124D">
              <w:t xml:space="preserve">Activity 1.4.4: </w:t>
            </w:r>
            <w:r w:rsidRPr="008E1C86">
              <w:t>Screenshot of the young girl with earth eyes as directed in step 18.</w:t>
            </w:r>
          </w:p>
        </w:tc>
      </w:tr>
      <w:tr w:rsidR="008E1C86" w:rsidRPr="000E0650" w14:paraId="7E8E5CBE" w14:textId="77777777" w:rsidTr="001C78F3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48FBCA58" w14:textId="3ACF6C3C" w:rsidR="008E1C86" w:rsidRPr="00C63D46" w:rsidRDefault="003D17C7" w:rsidP="001C78F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481E12F3" w14:textId="77777777" w:rsidR="008E1C86" w:rsidRDefault="008E1C86" w:rsidP="008E1C86">
      <w:pPr>
        <w:pStyle w:val="SmallLineSpacewoText"/>
      </w:pPr>
    </w:p>
    <w:p w14:paraId="44C9CABF" w14:textId="77777777" w:rsidR="008E1C86" w:rsidRDefault="008E1C86" w:rsidP="008E1C8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E1C86" w:rsidRPr="0098222A" w14:paraId="5E783E38" w14:textId="77777777" w:rsidTr="00BA71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02F800F" w14:textId="77777777" w:rsidR="008E1C86" w:rsidRPr="0098222A" w:rsidRDefault="008E1C86" w:rsidP="001C78F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395073D3" w14:textId="34358ED9" w:rsidR="008E1C86" w:rsidRPr="00A17E20" w:rsidRDefault="008E1C86" w:rsidP="008E1C86">
            <w:pPr>
              <w:pStyle w:val="Heading2"/>
              <w:outlineLvl w:val="1"/>
            </w:pPr>
            <w:r w:rsidRPr="002905F8">
              <w:t xml:space="preserve">Part </w:t>
            </w:r>
            <w:r>
              <w:t>5</w:t>
            </w:r>
            <w:r w:rsidRPr="002905F8">
              <w:t xml:space="preserve">: </w:t>
            </w:r>
            <w:r w:rsidRPr="008E1C86">
              <w:t>Image Algorithms</w:t>
            </w:r>
          </w:p>
        </w:tc>
      </w:tr>
    </w:tbl>
    <w:p w14:paraId="45F7C708" w14:textId="77777777" w:rsidR="008E1C86" w:rsidRDefault="008E1C86" w:rsidP="008E1C8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8E1C86" w:rsidRPr="008323B3" w14:paraId="2959B03A" w14:textId="77777777" w:rsidTr="001C78F3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9B9009F" w14:textId="6B425FF2" w:rsidR="008E1C86" w:rsidRPr="007E2994" w:rsidRDefault="0073124D" w:rsidP="00BA71E5">
            <w:pPr>
              <w:pStyle w:val="Question"/>
            </w:pPr>
            <w:r w:rsidRPr="008A0911">
              <w:t>Activity 1.4.5</w:t>
            </w:r>
            <w:r w:rsidR="008E1C86" w:rsidRPr="008323B3">
              <w:drawing>
                <wp:anchor distT="0" distB="0" distL="114300" distR="114300" simplePos="0" relativeHeight="251739136" behindDoc="0" locked="0" layoutInCell="1" allowOverlap="1" wp14:anchorId="7F85EA72" wp14:editId="4F80216E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149860</wp:posOffset>
                  </wp:positionV>
                  <wp:extent cx="255905" cy="25590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: </w:t>
            </w:r>
            <w:r w:rsidR="008E1C86" w:rsidRPr="008E1C86">
              <w:t xml:space="preserve">Alter the working code to make a design of your own choosing as directed in </w:t>
            </w:r>
            <w:r w:rsidR="008E1C86" w:rsidRPr="00BA71E5">
              <w:t>step 1</w:t>
            </w:r>
            <w:r w:rsidR="00CF0B33" w:rsidRPr="00BA71E5">
              <w:t>0</w:t>
            </w:r>
            <w:r w:rsidR="008E1C86" w:rsidRPr="00BA71E5">
              <w:t>b</w:t>
            </w:r>
            <w:r w:rsidR="008E1C86" w:rsidRPr="008E1C86">
              <w:t xml:space="preserve"> and submit that code. Inclu</w:t>
            </w:r>
            <w:r w:rsidR="008E1C86">
              <w:t>de a screenshot of your results</w:t>
            </w:r>
            <w:r w:rsidR="008E1C86" w:rsidRPr="008E1C86">
              <w:t>.</w:t>
            </w:r>
          </w:p>
        </w:tc>
      </w:tr>
      <w:tr w:rsidR="008E1C86" w:rsidRPr="000E0650" w14:paraId="1DEF06F7" w14:textId="77777777" w:rsidTr="001C78F3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70CA5A17" w14:textId="1462482C" w:rsidR="008E1C86" w:rsidRPr="00C63D46" w:rsidRDefault="003D17C7" w:rsidP="001C78F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75EAE6B4" w14:textId="77777777" w:rsidR="008E1C86" w:rsidRDefault="008E1C86" w:rsidP="008E1C86">
      <w:pPr>
        <w:pStyle w:val="SmallLineSpacewoText"/>
      </w:pPr>
    </w:p>
    <w:p w14:paraId="4FA17157" w14:textId="77777777" w:rsidR="008E1C86" w:rsidRPr="00615B7A" w:rsidRDefault="008E1C86" w:rsidP="008E1C8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73124D" w:rsidRPr="0098222A" w14:paraId="15BADBF4" w14:textId="77777777" w:rsidTr="00BA71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6658AA89" w14:textId="77777777" w:rsidR="0073124D" w:rsidRPr="0098222A" w:rsidRDefault="0073124D" w:rsidP="00CB578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2933DE8" w14:textId="6C22363D" w:rsidR="0073124D" w:rsidRPr="00A17E20" w:rsidRDefault="0073124D">
            <w:pPr>
              <w:pStyle w:val="Heading2"/>
              <w:outlineLvl w:val="1"/>
            </w:pPr>
            <w:r w:rsidRPr="002905F8">
              <w:t xml:space="preserve">Part </w:t>
            </w:r>
            <w:r>
              <w:t>6</w:t>
            </w:r>
            <w:r w:rsidRPr="002905F8">
              <w:t xml:space="preserve">: </w:t>
            </w:r>
            <w:r w:rsidRPr="009C4ECB">
              <w:t>Considering Classroom Implications</w:t>
            </w:r>
          </w:p>
        </w:tc>
      </w:tr>
    </w:tbl>
    <w:p w14:paraId="4B118C2F" w14:textId="77777777" w:rsidR="00E35377" w:rsidRDefault="00E35377" w:rsidP="00BA71E5">
      <w:pPr>
        <w:pStyle w:val="SmallLineSpacewoText"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73124D" w:rsidRPr="007E2994" w14:paraId="3617A4B1" w14:textId="77777777" w:rsidTr="00BA71E5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3C94DE0E" w14:textId="6559C2D1" w:rsidR="0073124D" w:rsidRPr="007E2994" w:rsidRDefault="0073124D" w:rsidP="00BA71E5">
            <w:pPr>
              <w:pStyle w:val="Question"/>
            </w:pPr>
            <w:r w:rsidRPr="008323B3">
              <w:drawing>
                <wp:anchor distT="0" distB="0" distL="114300" distR="114300" simplePos="0" relativeHeight="251741184" behindDoc="0" locked="0" layoutInCell="1" allowOverlap="1" wp14:anchorId="01409011" wp14:editId="24E3981F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147955</wp:posOffset>
                  </wp:positionV>
                  <wp:extent cx="255905" cy="25590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Write a reflection about the things you</w:t>
            </w:r>
            <w:r w:rsidR="009A5465">
              <w:t>’</w:t>
            </w:r>
            <w:r>
              <w:t>ve learned today. Consider highlighting new things you</w:t>
            </w:r>
            <w:r w:rsidR="009A5465">
              <w:t>’</w:t>
            </w:r>
            <w:r>
              <w:t>ve learned, items you need to consider for implementing this in your classroom, and ideas and suggestions you</w:t>
            </w:r>
            <w:r w:rsidR="009A5465">
              <w:t>’</w:t>
            </w:r>
            <w:r>
              <w:t>ve heard from others. Use the questions in Part 6 of the assignment as prompts, but don</w:t>
            </w:r>
            <w:r w:rsidR="009A5465">
              <w:t>’</w:t>
            </w:r>
            <w:r>
              <w:t>t feel limited or constrained by just those questions.</w:t>
            </w:r>
          </w:p>
        </w:tc>
      </w:tr>
      <w:tr w:rsidR="0073124D" w:rsidRPr="00C63D46" w14:paraId="154488CB" w14:textId="77777777" w:rsidTr="00BA71E5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4415D977" w14:textId="77777777" w:rsidR="0073124D" w:rsidRPr="00C63D46" w:rsidRDefault="0073124D" w:rsidP="00CB578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52EE79EA" w14:textId="77777777" w:rsidR="008E1C86" w:rsidRPr="00615B7A" w:rsidRDefault="008E1C86" w:rsidP="008E1C86">
      <w:pPr>
        <w:pStyle w:val="SmallLineSpacewoText"/>
      </w:pPr>
    </w:p>
    <w:sectPr w:rsidR="008E1C86" w:rsidRPr="00615B7A" w:rsidSect="00C53B6F">
      <w:footerReference w:type="default" r:id="rId10"/>
      <w:headerReference w:type="first" r:id="rId11"/>
      <w:footerReference w:type="first" r:id="rId12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EAE8B" w14:textId="77777777" w:rsidR="00D47005" w:rsidRDefault="00D47005" w:rsidP="0082739A">
      <w:r>
        <w:separator/>
      </w:r>
    </w:p>
    <w:p w14:paraId="728B04B4" w14:textId="77777777" w:rsidR="00D47005" w:rsidRDefault="00D47005"/>
    <w:p w14:paraId="5A40511E" w14:textId="77777777" w:rsidR="00D47005" w:rsidRDefault="00D47005" w:rsidP="009103D2"/>
    <w:p w14:paraId="7074E31B" w14:textId="77777777" w:rsidR="00D47005" w:rsidRDefault="00D47005" w:rsidP="000979AC"/>
    <w:p w14:paraId="4F3982A3" w14:textId="77777777" w:rsidR="00D47005" w:rsidRDefault="00D47005" w:rsidP="000979AC"/>
    <w:p w14:paraId="6C557C8E" w14:textId="77777777" w:rsidR="00D47005" w:rsidRDefault="00D47005" w:rsidP="00037FBA"/>
    <w:p w14:paraId="26984F85" w14:textId="77777777" w:rsidR="00D47005" w:rsidRDefault="00D47005" w:rsidP="007031CF"/>
    <w:p w14:paraId="3C2F6594" w14:textId="77777777" w:rsidR="00D47005" w:rsidRDefault="00D47005"/>
    <w:p w14:paraId="0158A474" w14:textId="77777777" w:rsidR="00D47005" w:rsidRDefault="00D47005"/>
  </w:endnote>
  <w:endnote w:type="continuationSeparator" w:id="0">
    <w:p w14:paraId="476FA8FC" w14:textId="77777777" w:rsidR="00D47005" w:rsidRDefault="00D47005" w:rsidP="0082739A">
      <w:r>
        <w:continuationSeparator/>
      </w:r>
    </w:p>
    <w:p w14:paraId="21B2B38D" w14:textId="77777777" w:rsidR="00D47005" w:rsidRDefault="00D47005"/>
    <w:p w14:paraId="5F9EE031" w14:textId="77777777" w:rsidR="00D47005" w:rsidRDefault="00D47005" w:rsidP="009103D2"/>
    <w:p w14:paraId="6D0BABF0" w14:textId="77777777" w:rsidR="00D47005" w:rsidRDefault="00D47005" w:rsidP="000979AC"/>
    <w:p w14:paraId="73D004DB" w14:textId="77777777" w:rsidR="00D47005" w:rsidRDefault="00D47005" w:rsidP="000979AC"/>
    <w:p w14:paraId="0E572A57" w14:textId="77777777" w:rsidR="00D47005" w:rsidRDefault="00D47005" w:rsidP="00037FBA"/>
    <w:p w14:paraId="41000AEC" w14:textId="77777777" w:rsidR="00D47005" w:rsidRDefault="00D47005" w:rsidP="007031CF"/>
    <w:p w14:paraId="39AFC5DE" w14:textId="77777777" w:rsidR="00D47005" w:rsidRDefault="00D47005"/>
    <w:p w14:paraId="2746B017" w14:textId="77777777" w:rsidR="00D47005" w:rsidRDefault="00D47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0CEE0C8C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BA71E5">
          <w:rPr>
            <w:noProof/>
          </w:rPr>
          <w:t>2</w:t>
        </w:r>
        <w:r w:rsidRPr="007031CF">
          <w:fldChar w:fldCharType="end"/>
        </w:r>
      </w:p>
      <w:p w14:paraId="548870A9" w14:textId="3F93A611" w:rsidR="00290780" w:rsidRDefault="00F37DD8" w:rsidP="00815131">
        <w:pPr>
          <w:pStyle w:val="PageFooter"/>
        </w:pPr>
        <w:r w:rsidRPr="007031CF">
          <w:t xml:space="preserve">© </w:t>
        </w:r>
        <w:r w:rsidR="0073124D">
          <w:t>2018</w:t>
        </w:r>
        <w:r w:rsidRPr="007031CF">
          <w:t xml:space="preserve"> Project Lead The Way</w:t>
        </w:r>
        <w:r w:rsidR="009A5465">
          <w:t>, Inc.</w:t>
        </w:r>
      </w:p>
    </w:sdtContent>
  </w:sdt>
  <w:p w14:paraId="1156D55F" w14:textId="77777777" w:rsidR="00532F39" w:rsidRDefault="00532F39" w:rsidP="00BA71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57E938B5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BA71E5">
          <w:rPr>
            <w:noProof/>
          </w:rPr>
          <w:t>1</w:t>
        </w:r>
        <w:r w:rsidRPr="007031CF">
          <w:fldChar w:fldCharType="end"/>
        </w:r>
      </w:p>
      <w:p w14:paraId="04E7EA68" w14:textId="37996716" w:rsidR="00290780" w:rsidRDefault="001F74A4" w:rsidP="00683974">
        <w:pPr>
          <w:pStyle w:val="PageFooter"/>
        </w:pPr>
        <w:r w:rsidRPr="00F727EA">
          <w:t xml:space="preserve">© </w:t>
        </w:r>
        <w:r w:rsidR="003D4B5F">
          <w:t>2018</w:t>
        </w:r>
        <w:r w:rsidRPr="00F727EA">
          <w:t xml:space="preserve"> Project Lead The Way</w:t>
        </w:r>
        <w:r w:rsidR="009A5465">
          <w:t>, Inc.</w:t>
        </w:r>
      </w:p>
    </w:sdtContent>
  </w:sdt>
  <w:p w14:paraId="50184663" w14:textId="77777777" w:rsidR="00532F39" w:rsidRDefault="00532F39" w:rsidP="00BA71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C513F" w14:textId="77777777" w:rsidR="00D47005" w:rsidRDefault="00D47005" w:rsidP="0082739A">
      <w:r>
        <w:separator/>
      </w:r>
    </w:p>
    <w:p w14:paraId="3605BE52" w14:textId="77777777" w:rsidR="00D47005" w:rsidRDefault="00D47005"/>
    <w:p w14:paraId="156320DD" w14:textId="77777777" w:rsidR="00D47005" w:rsidRDefault="00D47005" w:rsidP="009103D2"/>
    <w:p w14:paraId="16F0864B" w14:textId="77777777" w:rsidR="00D47005" w:rsidRDefault="00D47005" w:rsidP="000979AC"/>
    <w:p w14:paraId="245CB414" w14:textId="77777777" w:rsidR="00D47005" w:rsidRDefault="00D47005" w:rsidP="000979AC"/>
    <w:p w14:paraId="13752C06" w14:textId="77777777" w:rsidR="00D47005" w:rsidRDefault="00D47005" w:rsidP="00037FBA"/>
    <w:p w14:paraId="1126A3F8" w14:textId="77777777" w:rsidR="00D47005" w:rsidRDefault="00D47005" w:rsidP="007031CF"/>
    <w:p w14:paraId="126D2701" w14:textId="77777777" w:rsidR="00D47005" w:rsidRDefault="00D47005"/>
    <w:p w14:paraId="007E16E7" w14:textId="77777777" w:rsidR="00D47005" w:rsidRDefault="00D47005"/>
  </w:footnote>
  <w:footnote w:type="continuationSeparator" w:id="0">
    <w:p w14:paraId="620BC455" w14:textId="77777777" w:rsidR="00D47005" w:rsidRDefault="00D47005" w:rsidP="0082739A">
      <w:r>
        <w:continuationSeparator/>
      </w:r>
    </w:p>
    <w:p w14:paraId="7877D82A" w14:textId="77777777" w:rsidR="00D47005" w:rsidRDefault="00D47005"/>
    <w:p w14:paraId="28ACAB2F" w14:textId="77777777" w:rsidR="00D47005" w:rsidRDefault="00D47005" w:rsidP="009103D2"/>
    <w:p w14:paraId="03300185" w14:textId="77777777" w:rsidR="00D47005" w:rsidRDefault="00D47005" w:rsidP="000979AC"/>
    <w:p w14:paraId="63B6FDD1" w14:textId="77777777" w:rsidR="00D47005" w:rsidRDefault="00D47005" w:rsidP="000979AC"/>
    <w:p w14:paraId="7E342519" w14:textId="77777777" w:rsidR="00D47005" w:rsidRDefault="00D47005" w:rsidP="00037FBA"/>
    <w:p w14:paraId="31802FB0" w14:textId="77777777" w:rsidR="00D47005" w:rsidRDefault="00D47005" w:rsidP="007031CF"/>
    <w:p w14:paraId="1DB2334E" w14:textId="77777777" w:rsidR="00D47005" w:rsidRDefault="00D47005"/>
    <w:p w14:paraId="5866EBEF" w14:textId="77777777" w:rsidR="00D47005" w:rsidRDefault="00D470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56D"/>
    <w:multiLevelType w:val="multilevel"/>
    <w:tmpl w:val="0F3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BE174A"/>
    <w:multiLevelType w:val="multilevel"/>
    <w:tmpl w:val="4AE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63143"/>
    <w:multiLevelType w:val="hybridMultilevel"/>
    <w:tmpl w:val="0A2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1C41"/>
    <w:multiLevelType w:val="multilevel"/>
    <w:tmpl w:val="36D4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52AF4"/>
    <w:multiLevelType w:val="multilevel"/>
    <w:tmpl w:val="410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384C"/>
    <w:multiLevelType w:val="multilevel"/>
    <w:tmpl w:val="D6B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5BE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F2C1ABA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F93"/>
    <w:multiLevelType w:val="multilevel"/>
    <w:tmpl w:val="792C1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CC7A08"/>
    <w:multiLevelType w:val="multilevel"/>
    <w:tmpl w:val="C82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27AAF"/>
    <w:multiLevelType w:val="multilevel"/>
    <w:tmpl w:val="DE7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534E"/>
    <w:multiLevelType w:val="multilevel"/>
    <w:tmpl w:val="4AA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B7F1A"/>
    <w:multiLevelType w:val="multilevel"/>
    <w:tmpl w:val="D8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1D12"/>
    <w:multiLevelType w:val="multilevel"/>
    <w:tmpl w:val="EA2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AA9"/>
    <w:multiLevelType w:val="hybridMultilevel"/>
    <w:tmpl w:val="267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75C"/>
    <w:multiLevelType w:val="multilevel"/>
    <w:tmpl w:val="C2B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44ECE"/>
    <w:multiLevelType w:val="multilevel"/>
    <w:tmpl w:val="0A4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AB3"/>
    <w:multiLevelType w:val="multilevel"/>
    <w:tmpl w:val="53B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F19C8"/>
    <w:multiLevelType w:val="multilevel"/>
    <w:tmpl w:val="9C9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63823"/>
    <w:multiLevelType w:val="multilevel"/>
    <w:tmpl w:val="ABA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81E3D"/>
    <w:multiLevelType w:val="multilevel"/>
    <w:tmpl w:val="68F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0957181"/>
    <w:multiLevelType w:val="multilevel"/>
    <w:tmpl w:val="680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45D74"/>
    <w:multiLevelType w:val="multilevel"/>
    <w:tmpl w:val="EFDC5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4EA23F0"/>
    <w:multiLevelType w:val="hybridMultilevel"/>
    <w:tmpl w:val="D80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3F8D"/>
    <w:multiLevelType w:val="multilevel"/>
    <w:tmpl w:val="96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6003"/>
    <w:multiLevelType w:val="hybridMultilevel"/>
    <w:tmpl w:val="94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90001"/>
    <w:multiLevelType w:val="hybridMultilevel"/>
    <w:tmpl w:val="911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50A"/>
    <w:multiLevelType w:val="multilevel"/>
    <w:tmpl w:val="9F26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6CAC"/>
    <w:multiLevelType w:val="multilevel"/>
    <w:tmpl w:val="9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0696B"/>
    <w:multiLevelType w:val="hybridMultilevel"/>
    <w:tmpl w:val="F3A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E2DA1"/>
    <w:multiLevelType w:val="hybridMultilevel"/>
    <w:tmpl w:val="DB8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2733F"/>
    <w:multiLevelType w:val="multilevel"/>
    <w:tmpl w:val="F38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8208E"/>
    <w:multiLevelType w:val="hybridMultilevel"/>
    <w:tmpl w:val="C6FC47B0"/>
    <w:lvl w:ilvl="0" w:tplc="A05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62C7"/>
    <w:multiLevelType w:val="multilevel"/>
    <w:tmpl w:val="782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07E44"/>
    <w:multiLevelType w:val="multilevel"/>
    <w:tmpl w:val="886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34874"/>
    <w:multiLevelType w:val="multilevel"/>
    <w:tmpl w:val="932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5"/>
  </w:num>
  <w:num w:numId="3">
    <w:abstractNumId w:val="15"/>
  </w:num>
  <w:num w:numId="4">
    <w:abstractNumId w:val="26"/>
  </w:num>
  <w:num w:numId="5">
    <w:abstractNumId w:val="12"/>
  </w:num>
  <w:num w:numId="6">
    <w:abstractNumId w:val="16"/>
  </w:num>
  <w:num w:numId="7">
    <w:abstractNumId w:val="35"/>
    <w:lvlOverride w:ilvl="0">
      <w:startOverride w:val="1"/>
    </w:lvlOverride>
  </w:num>
  <w:num w:numId="8">
    <w:abstractNumId w:val="35"/>
    <w:lvlOverride w:ilvl="0"/>
    <w:lvlOverride w:ilvl="1">
      <w:startOverride w:val="1"/>
    </w:lvlOverride>
  </w:num>
  <w:num w:numId="9">
    <w:abstractNumId w:val="42"/>
    <w:lvlOverride w:ilvl="0">
      <w:startOverride w:val="2"/>
    </w:lvlOverride>
  </w:num>
  <w:num w:numId="10">
    <w:abstractNumId w:val="42"/>
    <w:lvlOverride w:ilvl="0"/>
    <w:lvlOverride w:ilvl="1">
      <w:startOverride w:val="1"/>
    </w:lvlOverride>
  </w:num>
  <w:num w:numId="11">
    <w:abstractNumId w:val="42"/>
    <w:lvlOverride w:ilvl="0"/>
    <w:lvlOverride w:ilvl="1"/>
    <w:lvlOverride w:ilvl="2">
      <w:startOverride w:val="1"/>
    </w:lvlOverride>
  </w:num>
  <w:num w:numId="12">
    <w:abstractNumId w:val="42"/>
    <w:lvlOverride w:ilvl="0"/>
    <w:lvlOverride w:ilvl="1"/>
    <w:lvlOverride w:ilvl="2">
      <w:startOverride w:val="1"/>
    </w:lvlOverride>
  </w:num>
  <w:num w:numId="13">
    <w:abstractNumId w:val="24"/>
    <w:lvlOverride w:ilvl="0">
      <w:startOverride w:val="3"/>
    </w:lvlOverride>
  </w:num>
  <w:num w:numId="14">
    <w:abstractNumId w:val="24"/>
    <w:lvlOverride w:ilvl="0"/>
    <w:lvlOverride w:ilvl="1">
      <w:startOverride w:val="1"/>
    </w:lvlOverride>
  </w:num>
  <w:num w:numId="15">
    <w:abstractNumId w:val="19"/>
    <w:lvlOverride w:ilvl="0">
      <w:startOverride w:val="4"/>
    </w:lvlOverride>
  </w:num>
  <w:num w:numId="16">
    <w:abstractNumId w:val="38"/>
    <w:lvlOverride w:ilvl="0">
      <w:startOverride w:val="5"/>
    </w:lvlOverride>
  </w:num>
  <w:num w:numId="17">
    <w:abstractNumId w:val="22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6"/>
    <w:lvlOverride w:ilvl="0">
      <w:startOverride w:val="8"/>
    </w:lvlOverride>
  </w:num>
  <w:num w:numId="20">
    <w:abstractNumId w:val="21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33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29"/>
    <w:lvlOverride w:ilvl="1">
      <w:startOverride w:val="1"/>
    </w:lvlOverride>
  </w:num>
  <w:num w:numId="26">
    <w:abstractNumId w:val="29"/>
    <w:lvlOverride w:ilvl="1">
      <w:startOverride w:val="2"/>
    </w:lvlOverride>
  </w:num>
  <w:num w:numId="27">
    <w:abstractNumId w:val="20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40"/>
    <w:lvlOverride w:ilvl="0">
      <w:startOverride w:val="1"/>
    </w:lvlOverride>
  </w:num>
  <w:num w:numId="31">
    <w:abstractNumId w:val="40"/>
    <w:lvlOverride w:ilvl="0"/>
    <w:lvlOverride w:ilvl="1">
      <w:startOverride w:val="1"/>
    </w:lvlOverride>
  </w:num>
  <w:num w:numId="32">
    <w:abstractNumId w:val="40"/>
    <w:lvlOverride w:ilvl="0"/>
    <w:lvlOverride w:ilvl="1">
      <w:startOverride w:val="2"/>
    </w:lvlOverride>
  </w:num>
  <w:num w:numId="33">
    <w:abstractNumId w:val="40"/>
    <w:lvlOverride w:ilvl="0"/>
    <w:lvlOverride w:ilvl="1">
      <w:startOverride w:val="3"/>
    </w:lvlOverride>
  </w:num>
  <w:num w:numId="34">
    <w:abstractNumId w:val="13"/>
    <w:lvlOverride w:ilvl="0">
      <w:startOverride w:val="2"/>
    </w:lvlOverride>
  </w:num>
  <w:num w:numId="35">
    <w:abstractNumId w:val="13"/>
    <w:lvlOverride w:ilvl="0"/>
    <w:lvlOverride w:ilvl="1">
      <w:startOverride w:val="1"/>
    </w:lvlOverride>
  </w:num>
  <w:num w:numId="36">
    <w:abstractNumId w:val="13"/>
    <w:lvlOverride w:ilvl="0"/>
    <w:lvlOverride w:ilvl="1">
      <w:startOverride w:val="4"/>
    </w:lvlOverride>
  </w:num>
  <w:num w:numId="37">
    <w:abstractNumId w:val="9"/>
  </w:num>
  <w:num w:numId="38">
    <w:abstractNumId w:val="27"/>
  </w:num>
  <w:num w:numId="39">
    <w:abstractNumId w:val="8"/>
  </w:num>
  <w:num w:numId="40">
    <w:abstractNumId w:val="28"/>
  </w:num>
  <w:num w:numId="41">
    <w:abstractNumId w:val="37"/>
  </w:num>
  <w:num w:numId="42">
    <w:abstractNumId w:val="11"/>
  </w:num>
  <w:num w:numId="43">
    <w:abstractNumId w:val="31"/>
  </w:num>
  <w:num w:numId="44">
    <w:abstractNumId w:val="30"/>
  </w:num>
  <w:num w:numId="45">
    <w:abstractNumId w:val="18"/>
  </w:num>
  <w:num w:numId="46">
    <w:abstractNumId w:val="32"/>
  </w:num>
  <w:num w:numId="47">
    <w:abstractNumId w:val="36"/>
  </w:num>
  <w:num w:numId="48">
    <w:abstractNumId w:val="3"/>
  </w:num>
  <w:num w:numId="49">
    <w:abstractNumId w:val="34"/>
  </w:num>
  <w:num w:numId="50">
    <w:abstractNumId w:val="10"/>
  </w:num>
  <w:num w:numId="51">
    <w:abstractNumId w:val="34"/>
    <w:lvlOverride w:ilvl="0">
      <w:startOverride w:val="1"/>
    </w:lvlOverride>
  </w:num>
  <w:num w:numId="52">
    <w:abstractNumId w:val="39"/>
  </w:num>
  <w:num w:numId="53">
    <w:abstractNumId w:val="1"/>
  </w:num>
  <w:num w:numId="54">
    <w:abstractNumId w:val="1"/>
    <w:lvlOverride w:ilvl="0">
      <w:startOverride w:val="1"/>
    </w:lvlOverride>
  </w:num>
  <w:num w:numId="55">
    <w:abstractNumId w:val="17"/>
  </w:num>
  <w:num w:numId="56">
    <w:abstractNumId w:val="25"/>
  </w:num>
  <w:num w:numId="57">
    <w:abstractNumId w:val="1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8"/>
    <w:rsid w:val="0000442D"/>
    <w:rsid w:val="00005E59"/>
    <w:rsid w:val="00010BE6"/>
    <w:rsid w:val="000239E7"/>
    <w:rsid w:val="000369E5"/>
    <w:rsid w:val="00037FBA"/>
    <w:rsid w:val="00042537"/>
    <w:rsid w:val="00050B4B"/>
    <w:rsid w:val="00051086"/>
    <w:rsid w:val="00061B5D"/>
    <w:rsid w:val="0006597C"/>
    <w:rsid w:val="000732FF"/>
    <w:rsid w:val="000755A4"/>
    <w:rsid w:val="000979AC"/>
    <w:rsid w:val="000B11DB"/>
    <w:rsid w:val="000B48F1"/>
    <w:rsid w:val="000C18CD"/>
    <w:rsid w:val="000E0650"/>
    <w:rsid w:val="000E1CB9"/>
    <w:rsid w:val="000E62BA"/>
    <w:rsid w:val="000E6B85"/>
    <w:rsid w:val="000F0D26"/>
    <w:rsid w:val="000F105F"/>
    <w:rsid w:val="000F2918"/>
    <w:rsid w:val="000F4FEC"/>
    <w:rsid w:val="000F6037"/>
    <w:rsid w:val="00101B78"/>
    <w:rsid w:val="00102EB7"/>
    <w:rsid w:val="00123A66"/>
    <w:rsid w:val="001245C1"/>
    <w:rsid w:val="0014466E"/>
    <w:rsid w:val="001536B5"/>
    <w:rsid w:val="00161844"/>
    <w:rsid w:val="00164F05"/>
    <w:rsid w:val="00164FE0"/>
    <w:rsid w:val="00165633"/>
    <w:rsid w:val="00166893"/>
    <w:rsid w:val="00181424"/>
    <w:rsid w:val="00194191"/>
    <w:rsid w:val="00194A6F"/>
    <w:rsid w:val="001C15EC"/>
    <w:rsid w:val="001C5BD9"/>
    <w:rsid w:val="001C72B1"/>
    <w:rsid w:val="001D58C6"/>
    <w:rsid w:val="001D65BD"/>
    <w:rsid w:val="001E6DD3"/>
    <w:rsid w:val="001F01F6"/>
    <w:rsid w:val="001F1922"/>
    <w:rsid w:val="001F74A4"/>
    <w:rsid w:val="001F766B"/>
    <w:rsid w:val="00201012"/>
    <w:rsid w:val="002150AE"/>
    <w:rsid w:val="00217E30"/>
    <w:rsid w:val="002260CB"/>
    <w:rsid w:val="00240AD8"/>
    <w:rsid w:val="00257E93"/>
    <w:rsid w:val="00282C88"/>
    <w:rsid w:val="002905F8"/>
    <w:rsid w:val="00290780"/>
    <w:rsid w:val="00293997"/>
    <w:rsid w:val="0029704A"/>
    <w:rsid w:val="002B019D"/>
    <w:rsid w:val="002B02B5"/>
    <w:rsid w:val="002F6FDE"/>
    <w:rsid w:val="00300532"/>
    <w:rsid w:val="00314959"/>
    <w:rsid w:val="00341DA2"/>
    <w:rsid w:val="00346CA8"/>
    <w:rsid w:val="003558CB"/>
    <w:rsid w:val="00361613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17C7"/>
    <w:rsid w:val="003D3B23"/>
    <w:rsid w:val="003D4B5F"/>
    <w:rsid w:val="003D7E6B"/>
    <w:rsid w:val="003F036C"/>
    <w:rsid w:val="003F7A0D"/>
    <w:rsid w:val="004169EE"/>
    <w:rsid w:val="0042030F"/>
    <w:rsid w:val="00427CE9"/>
    <w:rsid w:val="00431666"/>
    <w:rsid w:val="0043780E"/>
    <w:rsid w:val="0044489C"/>
    <w:rsid w:val="00455E88"/>
    <w:rsid w:val="0047303E"/>
    <w:rsid w:val="004A030D"/>
    <w:rsid w:val="004B3BFA"/>
    <w:rsid w:val="004B70EB"/>
    <w:rsid w:val="004C0046"/>
    <w:rsid w:val="004C4869"/>
    <w:rsid w:val="004C6DB6"/>
    <w:rsid w:val="00501E8D"/>
    <w:rsid w:val="0051301E"/>
    <w:rsid w:val="005131A4"/>
    <w:rsid w:val="00527805"/>
    <w:rsid w:val="00532F39"/>
    <w:rsid w:val="00541894"/>
    <w:rsid w:val="00567342"/>
    <w:rsid w:val="00567997"/>
    <w:rsid w:val="00574726"/>
    <w:rsid w:val="00594EE2"/>
    <w:rsid w:val="00596157"/>
    <w:rsid w:val="005B1F1B"/>
    <w:rsid w:val="005B595D"/>
    <w:rsid w:val="005D09F3"/>
    <w:rsid w:val="005D56A8"/>
    <w:rsid w:val="005D5BF8"/>
    <w:rsid w:val="005D6DB5"/>
    <w:rsid w:val="00615B7A"/>
    <w:rsid w:val="00617BCB"/>
    <w:rsid w:val="00624944"/>
    <w:rsid w:val="00631175"/>
    <w:rsid w:val="00641E1C"/>
    <w:rsid w:val="00642F33"/>
    <w:rsid w:val="006671ED"/>
    <w:rsid w:val="00670C1F"/>
    <w:rsid w:val="00683974"/>
    <w:rsid w:val="006B7EE5"/>
    <w:rsid w:val="006C4517"/>
    <w:rsid w:val="006E616E"/>
    <w:rsid w:val="007031CF"/>
    <w:rsid w:val="00715429"/>
    <w:rsid w:val="00722215"/>
    <w:rsid w:val="00725A50"/>
    <w:rsid w:val="0073124D"/>
    <w:rsid w:val="00731E71"/>
    <w:rsid w:val="007345EE"/>
    <w:rsid w:val="0076391A"/>
    <w:rsid w:val="00780761"/>
    <w:rsid w:val="00781172"/>
    <w:rsid w:val="00786687"/>
    <w:rsid w:val="007A5859"/>
    <w:rsid w:val="007B5A87"/>
    <w:rsid w:val="007D2967"/>
    <w:rsid w:val="007D6551"/>
    <w:rsid w:val="007E2994"/>
    <w:rsid w:val="007E5627"/>
    <w:rsid w:val="007F279D"/>
    <w:rsid w:val="00802DA5"/>
    <w:rsid w:val="00806B35"/>
    <w:rsid w:val="00813347"/>
    <w:rsid w:val="00815131"/>
    <w:rsid w:val="0081634D"/>
    <w:rsid w:val="0082064A"/>
    <w:rsid w:val="00827011"/>
    <w:rsid w:val="0082739A"/>
    <w:rsid w:val="00855309"/>
    <w:rsid w:val="008710FF"/>
    <w:rsid w:val="00873A33"/>
    <w:rsid w:val="00881ACE"/>
    <w:rsid w:val="00881B5F"/>
    <w:rsid w:val="00882D74"/>
    <w:rsid w:val="008831DF"/>
    <w:rsid w:val="008940D8"/>
    <w:rsid w:val="008C4306"/>
    <w:rsid w:val="008E1895"/>
    <w:rsid w:val="008E1C86"/>
    <w:rsid w:val="008E25D6"/>
    <w:rsid w:val="008E579E"/>
    <w:rsid w:val="008F1601"/>
    <w:rsid w:val="008F21B1"/>
    <w:rsid w:val="008F541E"/>
    <w:rsid w:val="009103D2"/>
    <w:rsid w:val="0091678B"/>
    <w:rsid w:val="00921940"/>
    <w:rsid w:val="00926B04"/>
    <w:rsid w:val="00936215"/>
    <w:rsid w:val="00941FA7"/>
    <w:rsid w:val="00942D52"/>
    <w:rsid w:val="00942DF4"/>
    <w:rsid w:val="009439CB"/>
    <w:rsid w:val="009458DC"/>
    <w:rsid w:val="0096638F"/>
    <w:rsid w:val="00970D4F"/>
    <w:rsid w:val="009814DC"/>
    <w:rsid w:val="0098222A"/>
    <w:rsid w:val="009874C9"/>
    <w:rsid w:val="00993946"/>
    <w:rsid w:val="009A4491"/>
    <w:rsid w:val="009A5465"/>
    <w:rsid w:val="009B4B3A"/>
    <w:rsid w:val="009B5894"/>
    <w:rsid w:val="009C05CE"/>
    <w:rsid w:val="009C4ECB"/>
    <w:rsid w:val="009E4E26"/>
    <w:rsid w:val="009F0C3C"/>
    <w:rsid w:val="009F6E4E"/>
    <w:rsid w:val="00A019AA"/>
    <w:rsid w:val="00A15393"/>
    <w:rsid w:val="00A17E20"/>
    <w:rsid w:val="00A327B4"/>
    <w:rsid w:val="00A35525"/>
    <w:rsid w:val="00A4271E"/>
    <w:rsid w:val="00A63711"/>
    <w:rsid w:val="00A74355"/>
    <w:rsid w:val="00A77E4D"/>
    <w:rsid w:val="00A95FF1"/>
    <w:rsid w:val="00A96168"/>
    <w:rsid w:val="00A963F5"/>
    <w:rsid w:val="00AA42C5"/>
    <w:rsid w:val="00AB09A6"/>
    <w:rsid w:val="00AB5730"/>
    <w:rsid w:val="00AB5995"/>
    <w:rsid w:val="00AB618D"/>
    <w:rsid w:val="00AB6AAC"/>
    <w:rsid w:val="00AD543E"/>
    <w:rsid w:val="00AE1B90"/>
    <w:rsid w:val="00AE7416"/>
    <w:rsid w:val="00AE7758"/>
    <w:rsid w:val="00B07700"/>
    <w:rsid w:val="00B07DCB"/>
    <w:rsid w:val="00B225BE"/>
    <w:rsid w:val="00B26A08"/>
    <w:rsid w:val="00B355F3"/>
    <w:rsid w:val="00B4389E"/>
    <w:rsid w:val="00B62DAC"/>
    <w:rsid w:val="00B66C9D"/>
    <w:rsid w:val="00B712E0"/>
    <w:rsid w:val="00B76EDC"/>
    <w:rsid w:val="00B813EB"/>
    <w:rsid w:val="00B94CDC"/>
    <w:rsid w:val="00BA150B"/>
    <w:rsid w:val="00BA6A99"/>
    <w:rsid w:val="00BA71E5"/>
    <w:rsid w:val="00BD0BE1"/>
    <w:rsid w:val="00C10A3B"/>
    <w:rsid w:val="00C10BC1"/>
    <w:rsid w:val="00C15E11"/>
    <w:rsid w:val="00C234D9"/>
    <w:rsid w:val="00C27807"/>
    <w:rsid w:val="00C31C8A"/>
    <w:rsid w:val="00C343DB"/>
    <w:rsid w:val="00C53B6F"/>
    <w:rsid w:val="00C5529C"/>
    <w:rsid w:val="00C56A62"/>
    <w:rsid w:val="00C61041"/>
    <w:rsid w:val="00C63D46"/>
    <w:rsid w:val="00C8700B"/>
    <w:rsid w:val="00CA25EA"/>
    <w:rsid w:val="00CA286E"/>
    <w:rsid w:val="00CA65F3"/>
    <w:rsid w:val="00CB49D8"/>
    <w:rsid w:val="00CF0B33"/>
    <w:rsid w:val="00D06BBB"/>
    <w:rsid w:val="00D1069E"/>
    <w:rsid w:val="00D23BCD"/>
    <w:rsid w:val="00D41843"/>
    <w:rsid w:val="00D43140"/>
    <w:rsid w:val="00D453E5"/>
    <w:rsid w:val="00D47005"/>
    <w:rsid w:val="00D7602A"/>
    <w:rsid w:val="00D82BC3"/>
    <w:rsid w:val="00D834D3"/>
    <w:rsid w:val="00DB3634"/>
    <w:rsid w:val="00DE46BE"/>
    <w:rsid w:val="00E05F6D"/>
    <w:rsid w:val="00E179D3"/>
    <w:rsid w:val="00E23EBA"/>
    <w:rsid w:val="00E26678"/>
    <w:rsid w:val="00E35377"/>
    <w:rsid w:val="00E469A2"/>
    <w:rsid w:val="00E62A5A"/>
    <w:rsid w:val="00E70830"/>
    <w:rsid w:val="00E73D5F"/>
    <w:rsid w:val="00E77DFB"/>
    <w:rsid w:val="00E82EE9"/>
    <w:rsid w:val="00EA75CE"/>
    <w:rsid w:val="00EB4DB5"/>
    <w:rsid w:val="00EC0916"/>
    <w:rsid w:val="00ED2363"/>
    <w:rsid w:val="00ED53D6"/>
    <w:rsid w:val="00ED579B"/>
    <w:rsid w:val="00EE69FC"/>
    <w:rsid w:val="00EF3DDE"/>
    <w:rsid w:val="00F0558B"/>
    <w:rsid w:val="00F23CBC"/>
    <w:rsid w:val="00F34383"/>
    <w:rsid w:val="00F3480C"/>
    <w:rsid w:val="00F37DD8"/>
    <w:rsid w:val="00F401AE"/>
    <w:rsid w:val="00F423F1"/>
    <w:rsid w:val="00F727EA"/>
    <w:rsid w:val="00F815FE"/>
    <w:rsid w:val="00F838A2"/>
    <w:rsid w:val="00F94937"/>
    <w:rsid w:val="00F9600D"/>
    <w:rsid w:val="00F97578"/>
    <w:rsid w:val="00FA46E9"/>
    <w:rsid w:val="00FC0EDF"/>
    <w:rsid w:val="00FD2202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E35377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E35377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E35377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E35377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E35377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37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E35377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E353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E35377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35377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E35377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5377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377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E35377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E353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35377"/>
    <w:rPr>
      <w:sz w:val="16"/>
      <w:szCs w:val="16"/>
    </w:rPr>
  </w:style>
  <w:style w:type="paragraph" w:styleId="Footer">
    <w:name w:val="footer"/>
    <w:link w:val="FooterChar"/>
    <w:uiPriority w:val="99"/>
    <w:rsid w:val="00E35377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5377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77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E35377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E35377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E35377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E35377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E35377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E35377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35377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E35377"/>
    <w:pPr>
      <w:numPr>
        <w:numId w:val="50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E35377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E35377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E35377"/>
    <w:pPr>
      <w:keepNext/>
      <w:numPr>
        <w:numId w:val="55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E35377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E35377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E35377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E35377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E35377"/>
    <w:pPr>
      <w:numPr>
        <w:numId w:val="51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E35377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E35377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E35377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E35377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E35377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E35377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5377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E35377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E35377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E35377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E35377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E35377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E35377"/>
    <w:pPr>
      <w:numPr>
        <w:numId w:val="2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E35377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E35377"/>
    <w:pPr>
      <w:numPr>
        <w:numId w:val="56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E35377"/>
    <w:pPr>
      <w:numPr>
        <w:numId w:val="5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E35377"/>
    <w:pPr>
      <w:ind w:left="360"/>
    </w:pPr>
  </w:style>
  <w:style w:type="paragraph" w:customStyle="1" w:styleId="Reference">
    <w:name w:val="Reference"/>
    <w:rsid w:val="00E35377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E35377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E35377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E35377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E35377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2554A-7824-47B6-9795-FB241F7D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</Template>
  <TotalTime>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Kristen Champion-Terrell</cp:lastModifiedBy>
  <cp:revision>5</cp:revision>
  <dcterms:created xsi:type="dcterms:W3CDTF">2018-05-07T18:51:00Z</dcterms:created>
  <dcterms:modified xsi:type="dcterms:W3CDTF">2018-05-11T09:35:00Z</dcterms:modified>
</cp:coreProperties>
</file>