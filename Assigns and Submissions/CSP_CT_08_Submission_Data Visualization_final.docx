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5B91F8E1" w14:textId="77777777" w:rsidTr="00E05F6D">
        <w:trPr>
          <w:trHeight w:val="774"/>
        </w:trPr>
        <w:tc>
          <w:tcPr>
            <w:tcW w:w="1438" w:type="dxa"/>
            <w:tcBorders>
              <w:top w:val="nil"/>
              <w:left w:val="nil"/>
              <w:bottom w:val="nil"/>
              <w:right w:val="nil"/>
            </w:tcBorders>
            <w:shd w:val="clear" w:color="auto" w:fill="A0A1A2"/>
          </w:tcPr>
          <w:p w14:paraId="0DBFB8AD" w14:textId="77777777"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65610F69" wp14:editId="579928C1">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0F1C7E06" w14:textId="54C9ABAA" w:rsidR="00C8700B" w:rsidRPr="000979AC" w:rsidRDefault="00455E88" w:rsidP="000979AC">
            <w:pPr>
              <w:pStyle w:val="Title"/>
              <w:framePr w:hSpace="0" w:wrap="auto" w:hAnchor="text" w:xAlign="left" w:yAlign="inline"/>
            </w:pPr>
            <w:r w:rsidRPr="00455E88">
              <w:t xml:space="preserve">Concept Assignment </w:t>
            </w:r>
            <w:r w:rsidR="00877C7F">
              <w:t xml:space="preserve">8 </w:t>
            </w:r>
            <w:r>
              <w:t>Submission</w:t>
            </w:r>
          </w:p>
          <w:p w14:paraId="531B5B7F" w14:textId="7442180B" w:rsidR="007F279D" w:rsidRPr="000979AC" w:rsidRDefault="007F279D" w:rsidP="00BB085D">
            <w:pPr>
              <w:pStyle w:val="Subtitle"/>
              <w:framePr w:hSpace="0" w:wrap="auto" w:hAnchor="text" w:xAlign="left" w:yAlign="inline"/>
            </w:pPr>
            <w:r w:rsidRPr="000979AC">
              <w:t>P</w:t>
            </w:r>
            <w:r w:rsidRPr="000979AC">
              <w:rPr>
                <w:rStyle w:val="SubtitleChar"/>
              </w:rPr>
              <w:t xml:space="preserve">LTW </w:t>
            </w:r>
            <w:r w:rsidR="00BA150B">
              <w:rPr>
                <w:rStyle w:val="SubtitleChar"/>
              </w:rPr>
              <w:t xml:space="preserve">Computer </w:t>
            </w:r>
            <w:r w:rsidR="002905F8">
              <w:rPr>
                <w:rStyle w:val="SubtitleChar"/>
              </w:rPr>
              <w:t xml:space="preserve">Science </w:t>
            </w:r>
            <w:r w:rsidR="00BB085D">
              <w:rPr>
                <w:rStyle w:val="SubtitleChar"/>
              </w:rPr>
              <w:t xml:space="preserve">CSP </w:t>
            </w:r>
            <w:r w:rsidR="009A4491">
              <w:rPr>
                <w:rStyle w:val="SubtitleChar"/>
              </w:rPr>
              <w:t>Core Training</w:t>
            </w:r>
          </w:p>
        </w:tc>
      </w:tr>
    </w:tbl>
    <w:p w14:paraId="0A05BAE4" w14:textId="5FE50BA1" w:rsidR="009103D2" w:rsidRPr="005A087F" w:rsidRDefault="00877C7F" w:rsidP="00F727EA">
      <w:pPr>
        <w:pStyle w:val="Heading1"/>
        <w:spacing w:before="240"/>
      </w:pPr>
      <w:r w:rsidRPr="00877C7F">
        <w:t>Data Visualization and Impact</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82064A" w:rsidRPr="0098222A" w14:paraId="2E546DEA" w14:textId="77777777" w:rsidTr="009206C2">
        <w:trPr>
          <w:trHeight w:val="936"/>
        </w:trPr>
        <w:tc>
          <w:tcPr>
            <w:tcW w:w="1348" w:type="dxa"/>
            <w:tcBorders>
              <w:top w:val="nil"/>
              <w:left w:val="nil"/>
              <w:bottom w:val="nil"/>
              <w:right w:val="nil"/>
            </w:tcBorders>
            <w:shd w:val="clear" w:color="auto" w:fill="A0A1A2"/>
          </w:tcPr>
          <w:p w14:paraId="7F15E7E0" w14:textId="77777777" w:rsidR="0082064A" w:rsidRPr="0098222A" w:rsidRDefault="0082064A" w:rsidP="00EE635D">
            <w:pPr>
              <w:spacing w:line="276" w:lineRule="auto"/>
              <w:rPr>
                <w:rFonts w:ascii="Arial" w:hAnsi="Arial" w:cs="Arial"/>
              </w:rPr>
            </w:pPr>
          </w:p>
        </w:tc>
        <w:tc>
          <w:tcPr>
            <w:tcW w:w="10902" w:type="dxa"/>
            <w:tcBorders>
              <w:top w:val="nil"/>
              <w:left w:val="nil"/>
              <w:bottom w:val="nil"/>
              <w:right w:val="nil"/>
            </w:tcBorders>
            <w:shd w:val="clear" w:color="auto" w:fill="A0A1A2"/>
          </w:tcPr>
          <w:p w14:paraId="066D68A6" w14:textId="75C22A14" w:rsidR="0082064A" w:rsidRPr="00A17E20" w:rsidRDefault="002905F8" w:rsidP="00EE635D">
            <w:pPr>
              <w:pStyle w:val="Heading2"/>
              <w:outlineLvl w:val="1"/>
            </w:pPr>
            <w:r w:rsidRPr="002905F8">
              <w:t xml:space="preserve">Part 1: </w:t>
            </w:r>
            <w:r w:rsidR="00877C7F" w:rsidRPr="00877C7F">
              <w:t>Review the Student Learning Sequence for Lesson 3.1</w:t>
            </w:r>
          </w:p>
        </w:tc>
      </w:tr>
    </w:tbl>
    <w:p w14:paraId="36C781A9" w14:textId="77777777" w:rsidR="00877C7F" w:rsidRPr="00577CA6" w:rsidRDefault="00877C7F" w:rsidP="00877C7F">
      <w:pPr>
        <w:pStyle w:val="SmallLineSpacewoText"/>
        <w:spacing w:before="360" w:line="276" w:lineRule="auto"/>
        <w:rPr>
          <w:sz w:val="22"/>
        </w:rPr>
      </w:pPr>
      <w:r w:rsidRPr="00577CA6">
        <w:rPr>
          <w:sz w:val="22"/>
        </w:rPr>
        <w:t xml:space="preserve">No submission items. </w:t>
      </w:r>
    </w:p>
    <w:p w14:paraId="2C55CA8F" w14:textId="77777777" w:rsidR="00877C7F" w:rsidRPr="00615B7A" w:rsidRDefault="00877C7F" w:rsidP="00877C7F">
      <w:pPr>
        <w:pStyle w:val="SmallLineSpacewoText"/>
      </w:pPr>
    </w:p>
    <w:p w14:paraId="7CB7CEFD" w14:textId="77777777" w:rsidR="009C4ECB" w:rsidRPr="00615B7A" w:rsidRDefault="009C4ECB" w:rsidP="009C4ECB">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2905F8" w:rsidRPr="0098222A" w14:paraId="6E20890D" w14:textId="77777777" w:rsidTr="009206C2">
        <w:trPr>
          <w:trHeight w:val="576"/>
        </w:trPr>
        <w:tc>
          <w:tcPr>
            <w:tcW w:w="1348" w:type="dxa"/>
            <w:tcBorders>
              <w:top w:val="nil"/>
              <w:left w:val="nil"/>
              <w:bottom w:val="nil"/>
              <w:right w:val="nil"/>
            </w:tcBorders>
            <w:shd w:val="clear" w:color="auto" w:fill="A0A1A2"/>
          </w:tcPr>
          <w:p w14:paraId="24496372" w14:textId="77777777" w:rsidR="002905F8" w:rsidRPr="0098222A" w:rsidRDefault="002905F8" w:rsidP="00F94B15">
            <w:pPr>
              <w:spacing w:line="276" w:lineRule="auto"/>
              <w:rPr>
                <w:rFonts w:ascii="Arial" w:hAnsi="Arial" w:cs="Arial"/>
              </w:rPr>
            </w:pPr>
          </w:p>
        </w:tc>
        <w:tc>
          <w:tcPr>
            <w:tcW w:w="10902" w:type="dxa"/>
            <w:tcBorders>
              <w:top w:val="nil"/>
              <w:left w:val="nil"/>
              <w:bottom w:val="nil"/>
              <w:right w:val="nil"/>
            </w:tcBorders>
            <w:shd w:val="clear" w:color="auto" w:fill="A0A1A2"/>
          </w:tcPr>
          <w:p w14:paraId="2E78DF70" w14:textId="10F4C223" w:rsidR="002905F8" w:rsidRPr="00A17E20" w:rsidRDefault="002905F8" w:rsidP="002905F8">
            <w:pPr>
              <w:pStyle w:val="Heading2"/>
              <w:outlineLvl w:val="1"/>
            </w:pPr>
            <w:r w:rsidRPr="002905F8">
              <w:t xml:space="preserve">Part </w:t>
            </w:r>
            <w:r>
              <w:t>2</w:t>
            </w:r>
            <w:r w:rsidRPr="002905F8">
              <w:t xml:space="preserve">: </w:t>
            </w:r>
            <w:r w:rsidR="00877C7F" w:rsidRPr="00877C7F">
              <w:t>Using Python for Data Visualizations</w:t>
            </w:r>
          </w:p>
        </w:tc>
      </w:tr>
    </w:tbl>
    <w:p w14:paraId="23DBFC0A" w14:textId="77777777" w:rsidR="00877C7F" w:rsidRDefault="00877C7F" w:rsidP="00877C7F">
      <w:pPr>
        <w:pStyle w:val="SmallLineSpacewoText"/>
      </w:pPr>
    </w:p>
    <w:p w14:paraId="4960C507"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0980F339" w14:textId="77777777" w:rsidTr="00CA365E">
        <w:trPr>
          <w:trHeight w:val="283"/>
        </w:trPr>
        <w:tc>
          <w:tcPr>
            <w:tcW w:w="9360" w:type="dxa"/>
            <w:tcBorders>
              <w:top w:val="nil"/>
              <w:left w:val="nil"/>
              <w:bottom w:val="single" w:sz="8" w:space="0" w:color="7B7C7D"/>
              <w:right w:val="nil"/>
            </w:tcBorders>
            <w:shd w:val="clear" w:color="auto" w:fill="auto"/>
            <w:vAlign w:val="center"/>
          </w:tcPr>
          <w:p w14:paraId="20737CA1" w14:textId="20D9EF67" w:rsidR="00877C7F" w:rsidRPr="007E2994" w:rsidRDefault="00877C7F" w:rsidP="009206C2">
            <w:pPr>
              <w:pStyle w:val="Question"/>
            </w:pPr>
            <w:r w:rsidRPr="008323B3">
              <w:drawing>
                <wp:anchor distT="0" distB="0" distL="114300" distR="114300" simplePos="0" relativeHeight="251726848" behindDoc="0" locked="0" layoutInCell="1" allowOverlap="1" wp14:anchorId="6DAFDBA0" wp14:editId="475A95AB">
                  <wp:simplePos x="0" y="0"/>
                  <wp:positionH relativeFrom="margin">
                    <wp:posOffset>-310515</wp:posOffset>
                  </wp:positionH>
                  <wp:positionV relativeFrom="paragraph">
                    <wp:posOffset>9525</wp:posOffset>
                  </wp:positionV>
                  <wp:extent cx="25590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Acivity 3.1.1: </w:t>
            </w:r>
            <w:r w:rsidRPr="005762D4">
              <w:t>Produce</w:t>
            </w:r>
            <w:r w:rsidRPr="00877C7F">
              <w:t xml:space="preserve"> a screenshot of the graphs from step 11 and code from step 13.</w:t>
            </w:r>
          </w:p>
        </w:tc>
      </w:tr>
      <w:tr w:rsidR="00877C7F" w:rsidRPr="000E0650" w14:paraId="12570EB6"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32FF972B" w14:textId="6BB8A647" w:rsidR="00877C7F" w:rsidRPr="00C63D46" w:rsidRDefault="00877C7F" w:rsidP="00126786">
            <w:pPr>
              <w:pStyle w:val="AnswerText"/>
              <w:rPr>
                <w:sz w:val="28"/>
                <w:szCs w:val="28"/>
              </w:rPr>
            </w:pPr>
            <w:r w:rsidRPr="000E0650">
              <w:t xml:space="preserve">Replace this text with your </w:t>
            </w:r>
            <w:r w:rsidR="00126786">
              <w:t>response</w:t>
            </w:r>
            <w:r>
              <w:t>.</w:t>
            </w:r>
          </w:p>
        </w:tc>
      </w:tr>
    </w:tbl>
    <w:p w14:paraId="30DC1789" w14:textId="77777777" w:rsidR="00877C7F" w:rsidRDefault="00877C7F" w:rsidP="00877C7F">
      <w:pPr>
        <w:pStyle w:val="SmallLineSpacewoText"/>
      </w:pPr>
    </w:p>
    <w:p w14:paraId="1C4FC87D"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7995CFFF" w14:textId="77777777" w:rsidTr="00CA365E">
        <w:trPr>
          <w:trHeight w:val="283"/>
        </w:trPr>
        <w:tc>
          <w:tcPr>
            <w:tcW w:w="9360" w:type="dxa"/>
            <w:tcBorders>
              <w:top w:val="nil"/>
              <w:left w:val="nil"/>
              <w:bottom w:val="single" w:sz="8" w:space="0" w:color="7B7C7D"/>
              <w:right w:val="nil"/>
            </w:tcBorders>
            <w:shd w:val="clear" w:color="auto" w:fill="auto"/>
            <w:vAlign w:val="center"/>
          </w:tcPr>
          <w:p w14:paraId="3BCB1949" w14:textId="1FC7DAFE" w:rsidR="00877C7F" w:rsidRPr="007E2994" w:rsidRDefault="00877C7F" w:rsidP="009206C2">
            <w:pPr>
              <w:pStyle w:val="Question"/>
            </w:pPr>
            <w:r w:rsidRPr="008323B3">
              <w:drawing>
                <wp:anchor distT="0" distB="0" distL="114300" distR="114300" simplePos="0" relativeHeight="251728896" behindDoc="0" locked="0" layoutInCell="1" allowOverlap="1" wp14:anchorId="11551EB4" wp14:editId="0987A00F">
                  <wp:simplePos x="0" y="0"/>
                  <wp:positionH relativeFrom="margin">
                    <wp:posOffset>-310515</wp:posOffset>
                  </wp:positionH>
                  <wp:positionV relativeFrom="paragraph">
                    <wp:posOffset>9525</wp:posOffset>
                  </wp:positionV>
                  <wp:extent cx="255905" cy="255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3.1.1: </w:t>
            </w:r>
            <w:r w:rsidRPr="00877C7F">
              <w:t>Place the artifacts from step 23 into a slideshow.</w:t>
            </w:r>
          </w:p>
        </w:tc>
      </w:tr>
      <w:tr w:rsidR="00877C7F" w:rsidRPr="000E0650" w14:paraId="15A90C9A"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0359589C" w14:textId="6F1A605F" w:rsidR="00877C7F" w:rsidRPr="00C63D46" w:rsidRDefault="00126786" w:rsidP="00CA365E">
            <w:pPr>
              <w:pStyle w:val="AnswerText"/>
              <w:rPr>
                <w:sz w:val="28"/>
                <w:szCs w:val="28"/>
              </w:rPr>
            </w:pPr>
            <w:r w:rsidRPr="000E0650">
              <w:t xml:space="preserve">Replace this text with your </w:t>
            </w:r>
            <w:r>
              <w:t>response.</w:t>
            </w:r>
          </w:p>
        </w:tc>
      </w:tr>
    </w:tbl>
    <w:p w14:paraId="6F5289C3" w14:textId="77777777" w:rsidR="00877C7F" w:rsidRDefault="00877C7F" w:rsidP="00877C7F">
      <w:pPr>
        <w:pStyle w:val="SmallLineSpacewoText"/>
      </w:pPr>
    </w:p>
    <w:p w14:paraId="4C7BE05F"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1A0935AE" w14:textId="77777777" w:rsidTr="00CA365E">
        <w:trPr>
          <w:trHeight w:val="283"/>
        </w:trPr>
        <w:tc>
          <w:tcPr>
            <w:tcW w:w="9360" w:type="dxa"/>
            <w:tcBorders>
              <w:top w:val="nil"/>
              <w:left w:val="nil"/>
              <w:bottom w:val="single" w:sz="8" w:space="0" w:color="7B7C7D"/>
              <w:right w:val="nil"/>
            </w:tcBorders>
            <w:shd w:val="clear" w:color="auto" w:fill="auto"/>
            <w:vAlign w:val="center"/>
          </w:tcPr>
          <w:p w14:paraId="475B70F5" w14:textId="11E940A0" w:rsidR="00877C7F" w:rsidRPr="007E2994" w:rsidRDefault="00877C7F" w:rsidP="009206C2">
            <w:pPr>
              <w:pStyle w:val="Question"/>
            </w:pPr>
            <w:r w:rsidRPr="008323B3">
              <w:drawing>
                <wp:anchor distT="0" distB="0" distL="114300" distR="114300" simplePos="0" relativeHeight="251730944" behindDoc="0" locked="0" layoutInCell="1" allowOverlap="1" wp14:anchorId="0AD6ABEB" wp14:editId="688E0653">
                  <wp:simplePos x="0" y="0"/>
                  <wp:positionH relativeFrom="margin">
                    <wp:posOffset>-310515</wp:posOffset>
                  </wp:positionH>
                  <wp:positionV relativeFrom="paragraph">
                    <wp:posOffset>9525</wp:posOffset>
                  </wp:positionV>
                  <wp:extent cx="255905" cy="2559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3.1.4: </w:t>
            </w:r>
            <w:r w:rsidRPr="00877C7F">
              <w:t xml:space="preserve">Submit </w:t>
            </w:r>
            <w:r w:rsidRPr="00877C7F">
              <w:rPr>
                <w:i/>
              </w:rPr>
              <w:t>Python</w:t>
            </w:r>
            <w:r w:rsidRPr="00877C7F">
              <w:t xml:space="preserve"> code and screenshots for step 3b.</w:t>
            </w:r>
          </w:p>
        </w:tc>
      </w:tr>
      <w:tr w:rsidR="00877C7F" w:rsidRPr="000E0650" w14:paraId="06244CC3"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6E5D2368" w14:textId="50B60AD1" w:rsidR="00877C7F" w:rsidRPr="00C63D46" w:rsidRDefault="00126786" w:rsidP="00CA365E">
            <w:pPr>
              <w:pStyle w:val="AnswerText"/>
              <w:rPr>
                <w:sz w:val="28"/>
                <w:szCs w:val="28"/>
              </w:rPr>
            </w:pPr>
            <w:r w:rsidRPr="000E0650">
              <w:t xml:space="preserve">Replace this text with your </w:t>
            </w:r>
            <w:r>
              <w:t>response.</w:t>
            </w:r>
          </w:p>
        </w:tc>
      </w:tr>
    </w:tbl>
    <w:p w14:paraId="39A1919B" w14:textId="77777777" w:rsidR="00877C7F" w:rsidRDefault="00877C7F" w:rsidP="00877C7F">
      <w:pPr>
        <w:pStyle w:val="SmallLineSpacewoText"/>
      </w:pPr>
    </w:p>
    <w:p w14:paraId="065BCD11"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6A591D83" w14:textId="77777777" w:rsidTr="00CA365E">
        <w:trPr>
          <w:trHeight w:val="283"/>
        </w:trPr>
        <w:tc>
          <w:tcPr>
            <w:tcW w:w="9360" w:type="dxa"/>
            <w:tcBorders>
              <w:top w:val="nil"/>
              <w:left w:val="nil"/>
              <w:bottom w:val="single" w:sz="8" w:space="0" w:color="7B7C7D"/>
              <w:right w:val="nil"/>
            </w:tcBorders>
            <w:shd w:val="clear" w:color="auto" w:fill="auto"/>
            <w:vAlign w:val="center"/>
          </w:tcPr>
          <w:p w14:paraId="077D3B50" w14:textId="2A4CE518" w:rsidR="00877C7F" w:rsidRPr="007E2994" w:rsidRDefault="00877C7F" w:rsidP="009206C2">
            <w:pPr>
              <w:pStyle w:val="Question"/>
            </w:pPr>
            <w:r w:rsidRPr="008323B3">
              <w:drawing>
                <wp:anchor distT="0" distB="0" distL="114300" distR="114300" simplePos="0" relativeHeight="251732992" behindDoc="0" locked="0" layoutInCell="1" allowOverlap="1" wp14:anchorId="78974511" wp14:editId="5E4198F5">
                  <wp:simplePos x="0" y="0"/>
                  <wp:positionH relativeFrom="margin">
                    <wp:posOffset>-310515</wp:posOffset>
                  </wp:positionH>
                  <wp:positionV relativeFrom="paragraph">
                    <wp:posOffset>9525</wp:posOffset>
                  </wp:positionV>
                  <wp:extent cx="255905" cy="2559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3.1.5: </w:t>
            </w:r>
            <w:r w:rsidRPr="00877C7F">
              <w:t xml:space="preserve">Submit </w:t>
            </w:r>
            <w:r w:rsidRPr="00877C7F">
              <w:rPr>
                <w:i/>
              </w:rPr>
              <w:t>Python</w:t>
            </w:r>
            <w:r w:rsidRPr="00877C7F">
              <w:t xml:space="preserve"> code and artifacts and screenshots for step 19.</w:t>
            </w:r>
          </w:p>
        </w:tc>
      </w:tr>
      <w:tr w:rsidR="00877C7F" w:rsidRPr="000E0650" w14:paraId="3AA0072E"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77CE264B" w14:textId="444939F8" w:rsidR="00877C7F" w:rsidRPr="00C63D46" w:rsidRDefault="00126786" w:rsidP="00CA365E">
            <w:pPr>
              <w:pStyle w:val="AnswerText"/>
              <w:rPr>
                <w:sz w:val="28"/>
                <w:szCs w:val="28"/>
              </w:rPr>
            </w:pPr>
            <w:r w:rsidRPr="000E0650">
              <w:t xml:space="preserve">Replace this text with your </w:t>
            </w:r>
            <w:r>
              <w:t>response.</w:t>
            </w:r>
          </w:p>
        </w:tc>
      </w:tr>
    </w:tbl>
    <w:p w14:paraId="284033F9" w14:textId="77777777" w:rsidR="00877C7F" w:rsidRDefault="00877C7F" w:rsidP="00877C7F">
      <w:pPr>
        <w:pStyle w:val="SmallLineSpacewoText"/>
      </w:pPr>
    </w:p>
    <w:p w14:paraId="3314098F" w14:textId="77777777" w:rsidR="00877C7F" w:rsidRDefault="00877C7F" w:rsidP="00877C7F">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877C7F" w:rsidRPr="0098222A" w14:paraId="43EE5CC3" w14:textId="77777777" w:rsidTr="009206C2">
        <w:trPr>
          <w:trHeight w:val="936"/>
        </w:trPr>
        <w:tc>
          <w:tcPr>
            <w:tcW w:w="1348" w:type="dxa"/>
            <w:tcBorders>
              <w:top w:val="nil"/>
              <w:left w:val="nil"/>
              <w:bottom w:val="nil"/>
              <w:right w:val="nil"/>
            </w:tcBorders>
            <w:shd w:val="clear" w:color="auto" w:fill="A0A1A2"/>
          </w:tcPr>
          <w:p w14:paraId="0BBC2258" w14:textId="77777777" w:rsidR="00877C7F" w:rsidRPr="0098222A" w:rsidRDefault="00877C7F" w:rsidP="00CA365E">
            <w:pPr>
              <w:spacing w:line="276" w:lineRule="auto"/>
              <w:rPr>
                <w:rFonts w:ascii="Arial" w:hAnsi="Arial" w:cs="Arial"/>
              </w:rPr>
            </w:pPr>
          </w:p>
        </w:tc>
        <w:tc>
          <w:tcPr>
            <w:tcW w:w="10902" w:type="dxa"/>
            <w:tcBorders>
              <w:top w:val="nil"/>
              <w:left w:val="nil"/>
              <w:bottom w:val="nil"/>
              <w:right w:val="nil"/>
            </w:tcBorders>
            <w:shd w:val="clear" w:color="auto" w:fill="A0A1A2"/>
          </w:tcPr>
          <w:p w14:paraId="4B7E361A" w14:textId="1C3C9BE5" w:rsidR="00877C7F" w:rsidRPr="00A17E20" w:rsidRDefault="00877C7F" w:rsidP="00877C7F">
            <w:pPr>
              <w:pStyle w:val="Heading2"/>
              <w:outlineLvl w:val="1"/>
            </w:pPr>
            <w:r w:rsidRPr="002905F8">
              <w:t xml:space="preserve">Part </w:t>
            </w:r>
            <w:r>
              <w:t>3</w:t>
            </w:r>
            <w:r w:rsidRPr="002905F8">
              <w:t xml:space="preserve">: </w:t>
            </w:r>
            <w:r w:rsidRPr="00877C7F">
              <w:t>Review the Student Learning Sequence for Lesson 3.2</w:t>
            </w:r>
          </w:p>
        </w:tc>
      </w:tr>
    </w:tbl>
    <w:p w14:paraId="2A696C19" w14:textId="5EDBDA77" w:rsidR="00877C7F" w:rsidRPr="00877C7F" w:rsidRDefault="00877C7F" w:rsidP="00877C7F">
      <w:pPr>
        <w:pStyle w:val="SmallLineSpacewoText"/>
        <w:spacing w:before="360" w:line="276" w:lineRule="auto"/>
        <w:rPr>
          <w:sz w:val="22"/>
        </w:rPr>
      </w:pPr>
      <w:r w:rsidRPr="00877C7F">
        <w:rPr>
          <w:sz w:val="22"/>
        </w:rPr>
        <w:t>No submission items.</w:t>
      </w:r>
    </w:p>
    <w:p w14:paraId="2964CAF5" w14:textId="77777777" w:rsidR="00877C7F" w:rsidRDefault="00877C7F" w:rsidP="00877C7F">
      <w:pPr>
        <w:pStyle w:val="SmallLineSpacewoText"/>
      </w:pPr>
    </w:p>
    <w:p w14:paraId="3358ECE9" w14:textId="77777777" w:rsidR="00877C7F" w:rsidRPr="00615B7A" w:rsidRDefault="00877C7F" w:rsidP="00877C7F">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877C7F" w:rsidRPr="0098222A" w14:paraId="6D9F2EF7" w14:textId="77777777" w:rsidTr="009206C2">
        <w:trPr>
          <w:trHeight w:val="576"/>
        </w:trPr>
        <w:tc>
          <w:tcPr>
            <w:tcW w:w="1348" w:type="dxa"/>
            <w:tcBorders>
              <w:top w:val="nil"/>
              <w:left w:val="nil"/>
              <w:bottom w:val="nil"/>
              <w:right w:val="nil"/>
            </w:tcBorders>
            <w:shd w:val="clear" w:color="auto" w:fill="A0A1A2"/>
          </w:tcPr>
          <w:p w14:paraId="19CEDCDE" w14:textId="77777777" w:rsidR="00877C7F" w:rsidRPr="0098222A" w:rsidRDefault="00877C7F" w:rsidP="00CA365E">
            <w:pPr>
              <w:spacing w:line="276" w:lineRule="auto"/>
              <w:rPr>
                <w:rFonts w:ascii="Arial" w:hAnsi="Arial" w:cs="Arial"/>
              </w:rPr>
            </w:pPr>
          </w:p>
        </w:tc>
        <w:tc>
          <w:tcPr>
            <w:tcW w:w="10902" w:type="dxa"/>
            <w:tcBorders>
              <w:top w:val="nil"/>
              <w:left w:val="nil"/>
              <w:bottom w:val="nil"/>
              <w:right w:val="nil"/>
            </w:tcBorders>
            <w:shd w:val="clear" w:color="auto" w:fill="A0A1A2"/>
          </w:tcPr>
          <w:p w14:paraId="2FFBE579" w14:textId="20E21FD5" w:rsidR="00877C7F" w:rsidRPr="00A17E20" w:rsidRDefault="00877C7F" w:rsidP="00877C7F">
            <w:pPr>
              <w:pStyle w:val="Heading2"/>
              <w:outlineLvl w:val="1"/>
            </w:pPr>
            <w:r w:rsidRPr="002905F8">
              <w:t xml:space="preserve">Part </w:t>
            </w:r>
            <w:r>
              <w:t>4</w:t>
            </w:r>
            <w:r w:rsidRPr="002905F8">
              <w:t xml:space="preserve">: </w:t>
            </w:r>
            <w:r w:rsidRPr="00877C7F">
              <w:t>Impact</w:t>
            </w:r>
          </w:p>
        </w:tc>
      </w:tr>
    </w:tbl>
    <w:p w14:paraId="0ED9BC09" w14:textId="77777777" w:rsidR="00877C7F" w:rsidRDefault="00877C7F" w:rsidP="00877C7F">
      <w:pPr>
        <w:pStyle w:val="SmallLineSpacewoText"/>
      </w:pPr>
    </w:p>
    <w:p w14:paraId="520F53F3"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784CC4D5" w14:textId="77777777" w:rsidTr="00CA365E">
        <w:trPr>
          <w:trHeight w:val="283"/>
        </w:trPr>
        <w:tc>
          <w:tcPr>
            <w:tcW w:w="9360" w:type="dxa"/>
            <w:tcBorders>
              <w:top w:val="nil"/>
              <w:left w:val="nil"/>
              <w:bottom w:val="single" w:sz="8" w:space="0" w:color="7B7C7D"/>
              <w:right w:val="nil"/>
            </w:tcBorders>
            <w:shd w:val="clear" w:color="auto" w:fill="auto"/>
            <w:vAlign w:val="center"/>
          </w:tcPr>
          <w:p w14:paraId="31147156" w14:textId="12E1CB2A" w:rsidR="00877C7F" w:rsidRPr="007E2994" w:rsidRDefault="00877C7F" w:rsidP="009206C2">
            <w:pPr>
              <w:pStyle w:val="Question"/>
            </w:pPr>
            <w:r w:rsidRPr="008323B3">
              <w:drawing>
                <wp:anchor distT="0" distB="0" distL="114300" distR="114300" simplePos="0" relativeHeight="251737088" behindDoc="0" locked="0" layoutInCell="1" allowOverlap="1" wp14:anchorId="042A4201" wp14:editId="6432C1C8">
                  <wp:simplePos x="0" y="0"/>
                  <wp:positionH relativeFrom="margin">
                    <wp:posOffset>-310515</wp:posOffset>
                  </wp:positionH>
                  <wp:positionV relativeFrom="paragraph">
                    <wp:posOffset>9525</wp:posOffset>
                  </wp:positionV>
                  <wp:extent cx="255905" cy="2559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3.2.1: </w:t>
            </w:r>
            <w:r w:rsidRPr="00877C7F">
              <w:t>Answers to questions 10–14.</w:t>
            </w:r>
          </w:p>
        </w:tc>
      </w:tr>
      <w:tr w:rsidR="00877C7F" w:rsidRPr="000E0650" w14:paraId="02BAC405"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3428225B" w14:textId="1B18C93E" w:rsidR="00877C7F" w:rsidRPr="00C63D46" w:rsidRDefault="00126786" w:rsidP="00CA365E">
            <w:pPr>
              <w:pStyle w:val="AnswerText"/>
              <w:rPr>
                <w:sz w:val="28"/>
                <w:szCs w:val="28"/>
              </w:rPr>
            </w:pPr>
            <w:r w:rsidRPr="000E0650">
              <w:t xml:space="preserve">Replace this text with your </w:t>
            </w:r>
            <w:r>
              <w:t>response.</w:t>
            </w:r>
          </w:p>
        </w:tc>
      </w:tr>
    </w:tbl>
    <w:p w14:paraId="0775DEDB" w14:textId="77777777" w:rsidR="00877C7F" w:rsidRDefault="00877C7F" w:rsidP="00877C7F">
      <w:pPr>
        <w:pStyle w:val="SmallLineSpacewoText"/>
      </w:pPr>
    </w:p>
    <w:p w14:paraId="4FF33AC5"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6100D8FA" w14:textId="77777777" w:rsidTr="00CA365E">
        <w:trPr>
          <w:trHeight w:val="283"/>
        </w:trPr>
        <w:tc>
          <w:tcPr>
            <w:tcW w:w="9360" w:type="dxa"/>
            <w:tcBorders>
              <w:top w:val="nil"/>
              <w:left w:val="nil"/>
              <w:bottom w:val="single" w:sz="8" w:space="0" w:color="7B7C7D"/>
              <w:right w:val="nil"/>
            </w:tcBorders>
            <w:shd w:val="clear" w:color="auto" w:fill="auto"/>
            <w:vAlign w:val="center"/>
          </w:tcPr>
          <w:p w14:paraId="41226EC8" w14:textId="655958BA" w:rsidR="00877C7F" w:rsidRPr="007E2994" w:rsidRDefault="00877C7F" w:rsidP="009206C2">
            <w:pPr>
              <w:pStyle w:val="Question"/>
            </w:pPr>
            <w:r w:rsidRPr="008323B3">
              <w:drawing>
                <wp:anchor distT="0" distB="0" distL="114300" distR="114300" simplePos="0" relativeHeight="251739136" behindDoc="0" locked="0" layoutInCell="1" allowOverlap="1" wp14:anchorId="62164AC3" wp14:editId="0C3F0C6F">
                  <wp:simplePos x="0" y="0"/>
                  <wp:positionH relativeFrom="margin">
                    <wp:posOffset>-310515</wp:posOffset>
                  </wp:positionH>
                  <wp:positionV relativeFrom="paragraph">
                    <wp:posOffset>9525</wp:posOffset>
                  </wp:positionV>
                  <wp:extent cx="255905" cy="2559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3.2.1: </w:t>
            </w:r>
            <w:r w:rsidRPr="00877C7F">
              <w:t>Answers to questions 1</w:t>
            </w:r>
            <w:r>
              <w:t>8</w:t>
            </w:r>
            <w:r w:rsidRPr="00877C7F">
              <w:t>–1</w:t>
            </w:r>
            <w:r>
              <w:t>9</w:t>
            </w:r>
            <w:r w:rsidRPr="00877C7F">
              <w:t>.</w:t>
            </w:r>
          </w:p>
        </w:tc>
      </w:tr>
      <w:tr w:rsidR="00877C7F" w:rsidRPr="000E0650" w14:paraId="69BBBB88"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7890E55B" w14:textId="40F1D927" w:rsidR="00877C7F" w:rsidRPr="00C63D46" w:rsidRDefault="00126786" w:rsidP="00CA365E">
            <w:pPr>
              <w:pStyle w:val="AnswerText"/>
              <w:rPr>
                <w:sz w:val="28"/>
                <w:szCs w:val="28"/>
              </w:rPr>
            </w:pPr>
            <w:r w:rsidRPr="000E0650">
              <w:t xml:space="preserve">Replace this text with your </w:t>
            </w:r>
            <w:r>
              <w:t>response.</w:t>
            </w:r>
          </w:p>
        </w:tc>
      </w:tr>
    </w:tbl>
    <w:p w14:paraId="123BFB4E" w14:textId="77777777" w:rsidR="00877C7F" w:rsidRDefault="00877C7F" w:rsidP="00877C7F">
      <w:pPr>
        <w:pStyle w:val="SmallLineSpacewoText"/>
      </w:pPr>
    </w:p>
    <w:p w14:paraId="2224A818"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143CDB23" w14:textId="77777777" w:rsidTr="00CA365E">
        <w:trPr>
          <w:trHeight w:val="283"/>
        </w:trPr>
        <w:tc>
          <w:tcPr>
            <w:tcW w:w="9360" w:type="dxa"/>
            <w:tcBorders>
              <w:top w:val="nil"/>
              <w:left w:val="nil"/>
              <w:bottom w:val="single" w:sz="8" w:space="0" w:color="7B7C7D"/>
              <w:right w:val="nil"/>
            </w:tcBorders>
            <w:shd w:val="clear" w:color="auto" w:fill="auto"/>
            <w:vAlign w:val="center"/>
          </w:tcPr>
          <w:p w14:paraId="73516281" w14:textId="13ED7503" w:rsidR="00877C7F" w:rsidRPr="007E2994" w:rsidRDefault="00877C7F" w:rsidP="005762D4">
            <w:pPr>
              <w:pStyle w:val="Question"/>
            </w:pPr>
            <w:r w:rsidRPr="008323B3">
              <w:drawing>
                <wp:anchor distT="0" distB="0" distL="114300" distR="114300" simplePos="0" relativeHeight="251741184" behindDoc="0" locked="0" layoutInCell="1" allowOverlap="1" wp14:anchorId="2E2142E3" wp14:editId="4D0FDAA0">
                  <wp:simplePos x="0" y="0"/>
                  <wp:positionH relativeFrom="margin">
                    <wp:posOffset>-310515</wp:posOffset>
                  </wp:positionH>
                  <wp:positionV relativeFrom="paragraph">
                    <wp:posOffset>9525</wp:posOffset>
                  </wp:positionV>
                  <wp:extent cx="255905" cy="2559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3.2.4: </w:t>
            </w:r>
            <w:r w:rsidRPr="00877C7F">
              <w:t>Submit screenshots for step 11 and step 13.</w:t>
            </w:r>
          </w:p>
        </w:tc>
      </w:tr>
      <w:tr w:rsidR="00877C7F" w:rsidRPr="000E0650" w14:paraId="53B3A72D"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7DAF9352" w14:textId="29EBE2EF" w:rsidR="00877C7F" w:rsidRPr="00C63D46" w:rsidRDefault="00126786" w:rsidP="00CA365E">
            <w:pPr>
              <w:pStyle w:val="AnswerText"/>
              <w:rPr>
                <w:sz w:val="28"/>
                <w:szCs w:val="28"/>
              </w:rPr>
            </w:pPr>
            <w:r w:rsidRPr="000E0650">
              <w:t xml:space="preserve">Replace this text with your </w:t>
            </w:r>
            <w:r>
              <w:t>response.</w:t>
            </w:r>
          </w:p>
        </w:tc>
      </w:tr>
    </w:tbl>
    <w:p w14:paraId="51FEA7D1" w14:textId="77777777" w:rsidR="00877C7F" w:rsidRDefault="00877C7F" w:rsidP="00877C7F">
      <w:pPr>
        <w:pStyle w:val="SmallLineSpacewoText"/>
      </w:pPr>
    </w:p>
    <w:p w14:paraId="36B501D2" w14:textId="77777777" w:rsidR="00877C7F" w:rsidRPr="00615B7A" w:rsidRDefault="00877C7F" w:rsidP="00877C7F">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877C7F" w:rsidRPr="008323B3" w14:paraId="60178A74" w14:textId="77777777" w:rsidTr="00CA365E">
        <w:trPr>
          <w:trHeight w:val="283"/>
        </w:trPr>
        <w:tc>
          <w:tcPr>
            <w:tcW w:w="9360" w:type="dxa"/>
            <w:tcBorders>
              <w:top w:val="nil"/>
              <w:left w:val="nil"/>
              <w:bottom w:val="single" w:sz="8" w:space="0" w:color="7B7C7D"/>
              <w:right w:val="nil"/>
            </w:tcBorders>
            <w:shd w:val="clear" w:color="auto" w:fill="auto"/>
            <w:vAlign w:val="center"/>
          </w:tcPr>
          <w:p w14:paraId="59139A69" w14:textId="24C5D095" w:rsidR="00877C7F" w:rsidRPr="007E2994" w:rsidRDefault="00877C7F" w:rsidP="005762D4">
            <w:pPr>
              <w:pStyle w:val="Question"/>
            </w:pPr>
            <w:r w:rsidRPr="008323B3">
              <w:drawing>
                <wp:anchor distT="0" distB="0" distL="114300" distR="114300" simplePos="0" relativeHeight="251743232" behindDoc="0" locked="0" layoutInCell="1" allowOverlap="1" wp14:anchorId="6A6A1A37" wp14:editId="037C919E">
                  <wp:simplePos x="0" y="0"/>
                  <wp:positionH relativeFrom="margin">
                    <wp:posOffset>-310515</wp:posOffset>
                  </wp:positionH>
                  <wp:positionV relativeFrom="paragraph">
                    <wp:posOffset>9525</wp:posOffset>
                  </wp:positionV>
                  <wp:extent cx="255905" cy="2559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DF4151">
              <w:t xml:space="preserve">Activity 3.2.6: </w:t>
            </w:r>
            <w:r w:rsidRPr="00877C7F">
              <w:t>Submit screenshot of phylogenetic tree and Conclusion Question 7.</w:t>
            </w:r>
          </w:p>
        </w:tc>
      </w:tr>
      <w:tr w:rsidR="00877C7F" w:rsidRPr="000E0650" w14:paraId="3FCB0420" w14:textId="77777777" w:rsidTr="00CA365E">
        <w:trPr>
          <w:trHeight w:val="958"/>
        </w:trPr>
        <w:tc>
          <w:tcPr>
            <w:tcW w:w="9360" w:type="dxa"/>
            <w:tcBorders>
              <w:top w:val="single" w:sz="8" w:space="0" w:color="7B7C7D"/>
              <w:left w:val="nil"/>
              <w:bottom w:val="single" w:sz="8" w:space="0" w:color="7B7C7D"/>
              <w:right w:val="nil"/>
            </w:tcBorders>
            <w:shd w:val="clear" w:color="auto" w:fill="auto"/>
          </w:tcPr>
          <w:p w14:paraId="02277BF4" w14:textId="60EB18C7" w:rsidR="00877C7F" w:rsidRPr="00C63D46" w:rsidRDefault="00126786" w:rsidP="00CA365E">
            <w:pPr>
              <w:pStyle w:val="AnswerText"/>
              <w:rPr>
                <w:sz w:val="28"/>
                <w:szCs w:val="28"/>
              </w:rPr>
            </w:pPr>
            <w:r w:rsidRPr="000E0650">
              <w:t xml:space="preserve">Replace this text with your </w:t>
            </w:r>
            <w:r>
              <w:t>response.</w:t>
            </w:r>
          </w:p>
        </w:tc>
      </w:tr>
    </w:tbl>
    <w:p w14:paraId="293F6540" w14:textId="19B30952" w:rsidR="00877C7F" w:rsidRDefault="00877C7F" w:rsidP="009206C2">
      <w:pPr>
        <w:pStyle w:val="SmallLineSpacewoText"/>
      </w:pPr>
    </w:p>
    <w:p w14:paraId="4E9CD61D" w14:textId="77777777" w:rsidR="00363F91" w:rsidRPr="00363F91" w:rsidRDefault="00363F91" w:rsidP="009206C2">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DF4151" w:rsidRPr="0098222A" w14:paraId="7EF9B70E" w14:textId="77777777" w:rsidTr="009206C2">
        <w:trPr>
          <w:trHeight w:val="576"/>
        </w:trPr>
        <w:tc>
          <w:tcPr>
            <w:tcW w:w="1348" w:type="dxa"/>
            <w:tcBorders>
              <w:top w:val="nil"/>
              <w:left w:val="nil"/>
              <w:bottom w:val="nil"/>
              <w:right w:val="nil"/>
            </w:tcBorders>
            <w:shd w:val="clear" w:color="auto" w:fill="A0A1A2"/>
          </w:tcPr>
          <w:p w14:paraId="5F2B112A" w14:textId="77777777" w:rsidR="00DF4151" w:rsidRPr="0098222A" w:rsidRDefault="00DF4151" w:rsidP="009206C2">
            <w:pPr>
              <w:keepNext/>
              <w:spacing w:line="276" w:lineRule="auto"/>
              <w:rPr>
                <w:rFonts w:ascii="Arial" w:hAnsi="Arial" w:cs="Arial"/>
              </w:rPr>
            </w:pPr>
          </w:p>
        </w:tc>
        <w:tc>
          <w:tcPr>
            <w:tcW w:w="10902" w:type="dxa"/>
            <w:tcBorders>
              <w:top w:val="nil"/>
              <w:left w:val="nil"/>
              <w:bottom w:val="nil"/>
              <w:right w:val="nil"/>
            </w:tcBorders>
            <w:shd w:val="clear" w:color="auto" w:fill="A0A1A2"/>
          </w:tcPr>
          <w:p w14:paraId="123E66C8" w14:textId="2FF93908" w:rsidR="00DF4151" w:rsidRPr="00A17E20" w:rsidRDefault="00DF4151" w:rsidP="00DF4151">
            <w:pPr>
              <w:pStyle w:val="Heading2"/>
              <w:outlineLvl w:val="1"/>
            </w:pPr>
            <w:r w:rsidRPr="002905F8">
              <w:t xml:space="preserve">Part </w:t>
            </w:r>
            <w:r>
              <w:t>5</w:t>
            </w:r>
            <w:r w:rsidRPr="002905F8">
              <w:t xml:space="preserve">: </w:t>
            </w:r>
            <w:r w:rsidRPr="009C4ECB">
              <w:t>Considering Classroom Implications</w:t>
            </w:r>
          </w:p>
        </w:tc>
      </w:tr>
    </w:tbl>
    <w:p w14:paraId="5F08CF16" w14:textId="77777777" w:rsidR="00474049" w:rsidRDefault="00474049" w:rsidP="009206C2">
      <w:pPr>
        <w:pStyle w:val="SmallLineSpacewoText"/>
        <w:keepNext/>
      </w:pPr>
    </w:p>
    <w:tbl>
      <w:tblPr>
        <w:tblStyle w:val="TableGrid"/>
        <w:tblW w:w="9360" w:type="dxa"/>
        <w:shd w:val="clear" w:color="auto" w:fill="FBEBE8"/>
        <w:tblCellMar>
          <w:top w:w="86" w:type="dxa"/>
          <w:left w:w="504" w:type="dxa"/>
          <w:right w:w="504" w:type="dxa"/>
        </w:tblCellMar>
        <w:tblLook w:val="04A0" w:firstRow="1" w:lastRow="0" w:firstColumn="1" w:lastColumn="0" w:noHBand="0" w:noVBand="1"/>
      </w:tblPr>
      <w:tblGrid>
        <w:gridCol w:w="9360"/>
      </w:tblGrid>
      <w:tr w:rsidR="00DF4151" w:rsidRPr="007E2994" w14:paraId="4669D620" w14:textId="77777777" w:rsidTr="009206C2">
        <w:trPr>
          <w:trHeight w:val="283"/>
        </w:trPr>
        <w:tc>
          <w:tcPr>
            <w:tcW w:w="9360" w:type="dxa"/>
            <w:tcBorders>
              <w:top w:val="nil"/>
              <w:left w:val="nil"/>
              <w:bottom w:val="single" w:sz="8" w:space="0" w:color="7B7C7D"/>
              <w:right w:val="nil"/>
            </w:tcBorders>
            <w:shd w:val="clear" w:color="auto" w:fill="auto"/>
            <w:vAlign w:val="center"/>
          </w:tcPr>
          <w:p w14:paraId="4CF0A153" w14:textId="5F32BC46" w:rsidR="00DF4151" w:rsidRPr="007E2994" w:rsidRDefault="00DF4151" w:rsidP="009206C2">
            <w:pPr>
              <w:pStyle w:val="Question"/>
            </w:pPr>
            <w:r w:rsidRPr="008323B3">
              <w:drawing>
                <wp:anchor distT="0" distB="0" distL="114300" distR="114300" simplePos="0" relativeHeight="251745280" behindDoc="0" locked="0" layoutInCell="1" allowOverlap="1" wp14:anchorId="5F45D785" wp14:editId="636AE584">
                  <wp:simplePos x="0" y="0"/>
                  <wp:positionH relativeFrom="margin">
                    <wp:posOffset>-310515</wp:posOffset>
                  </wp:positionH>
                  <wp:positionV relativeFrom="paragraph">
                    <wp:posOffset>617855</wp:posOffset>
                  </wp:positionV>
                  <wp:extent cx="255905" cy="255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t xml:space="preserve">Write a reflection about the things you learned today. Consider highlighting new things you learned, items you need to consider for implementing this in your classroom, and ideas and suggestions you heard from others. Use the questions in Part </w:t>
            </w:r>
            <w:r w:rsidR="002511BA">
              <w:t>5</w:t>
            </w:r>
            <w:r>
              <w:t xml:space="preserve"> of the assignment as prompts, but don</w:t>
            </w:r>
            <w:r w:rsidR="005762D4">
              <w:t>’</w:t>
            </w:r>
            <w:r>
              <w:t>t feel limited or constrained by just those questions.</w:t>
            </w:r>
          </w:p>
        </w:tc>
      </w:tr>
      <w:tr w:rsidR="00DF4151" w:rsidRPr="00C63D46" w14:paraId="27DCDE38" w14:textId="77777777" w:rsidTr="009206C2">
        <w:trPr>
          <w:trHeight w:val="958"/>
        </w:trPr>
        <w:tc>
          <w:tcPr>
            <w:tcW w:w="9360" w:type="dxa"/>
            <w:tcBorders>
              <w:top w:val="single" w:sz="8" w:space="0" w:color="7B7C7D"/>
              <w:left w:val="nil"/>
              <w:bottom w:val="single" w:sz="8" w:space="0" w:color="7B7C7D"/>
              <w:right w:val="nil"/>
            </w:tcBorders>
            <w:shd w:val="clear" w:color="auto" w:fill="auto"/>
          </w:tcPr>
          <w:p w14:paraId="654875D2" w14:textId="77777777" w:rsidR="00DF4151" w:rsidRPr="00C63D46" w:rsidRDefault="00DF4151" w:rsidP="00301D23">
            <w:pPr>
              <w:pStyle w:val="AnswerText"/>
              <w:rPr>
                <w:sz w:val="28"/>
                <w:szCs w:val="28"/>
              </w:rPr>
            </w:pPr>
            <w:r w:rsidRPr="000E0650">
              <w:t xml:space="preserve">Replace this text with your </w:t>
            </w:r>
            <w:r>
              <w:t>response.</w:t>
            </w:r>
          </w:p>
        </w:tc>
      </w:tr>
    </w:tbl>
    <w:p w14:paraId="001C0BB1" w14:textId="77777777" w:rsidR="00877C7F" w:rsidRPr="00615B7A" w:rsidRDefault="00877C7F" w:rsidP="00877C7F">
      <w:pPr>
        <w:pStyle w:val="SmallLineSpacewoText"/>
      </w:pPr>
    </w:p>
    <w:sectPr w:rsidR="00877C7F" w:rsidRPr="00615B7A" w:rsidSect="00C53B6F">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97B22" w14:textId="77777777" w:rsidR="00E92E56" w:rsidRDefault="00E92E56" w:rsidP="0082739A">
      <w:r>
        <w:separator/>
      </w:r>
    </w:p>
    <w:p w14:paraId="6455A66F" w14:textId="77777777" w:rsidR="00E92E56" w:rsidRDefault="00E92E56"/>
    <w:p w14:paraId="44DEDD6B" w14:textId="77777777" w:rsidR="00E92E56" w:rsidRDefault="00E92E56" w:rsidP="009103D2"/>
    <w:p w14:paraId="34E13DB2" w14:textId="77777777" w:rsidR="00E92E56" w:rsidRDefault="00E92E56" w:rsidP="000979AC"/>
    <w:p w14:paraId="400897C0" w14:textId="77777777" w:rsidR="00E92E56" w:rsidRDefault="00E92E56" w:rsidP="000979AC"/>
    <w:p w14:paraId="24B28289" w14:textId="77777777" w:rsidR="00E92E56" w:rsidRDefault="00E92E56" w:rsidP="00037FBA"/>
    <w:p w14:paraId="6F4676D1" w14:textId="77777777" w:rsidR="00E92E56" w:rsidRDefault="00E92E56" w:rsidP="007031CF"/>
    <w:p w14:paraId="7D4920D7" w14:textId="77777777" w:rsidR="00E92E56" w:rsidRDefault="00E92E56"/>
    <w:p w14:paraId="797DCE1D" w14:textId="77777777" w:rsidR="00E92E56" w:rsidRDefault="00E92E56"/>
  </w:endnote>
  <w:endnote w:type="continuationSeparator" w:id="0">
    <w:p w14:paraId="7AE154B7" w14:textId="77777777" w:rsidR="00E92E56" w:rsidRDefault="00E92E56" w:rsidP="0082739A">
      <w:r>
        <w:continuationSeparator/>
      </w:r>
    </w:p>
    <w:p w14:paraId="317BDB54" w14:textId="77777777" w:rsidR="00E92E56" w:rsidRDefault="00E92E56"/>
    <w:p w14:paraId="779A0040" w14:textId="77777777" w:rsidR="00E92E56" w:rsidRDefault="00E92E56" w:rsidP="009103D2"/>
    <w:p w14:paraId="6A08962D" w14:textId="77777777" w:rsidR="00E92E56" w:rsidRDefault="00E92E56" w:rsidP="000979AC"/>
    <w:p w14:paraId="66763129" w14:textId="77777777" w:rsidR="00E92E56" w:rsidRDefault="00E92E56" w:rsidP="000979AC"/>
    <w:p w14:paraId="5F48D28D" w14:textId="77777777" w:rsidR="00E92E56" w:rsidRDefault="00E92E56" w:rsidP="00037FBA"/>
    <w:p w14:paraId="07C25134" w14:textId="77777777" w:rsidR="00E92E56" w:rsidRDefault="00E92E56" w:rsidP="007031CF"/>
    <w:p w14:paraId="44B1F389" w14:textId="77777777" w:rsidR="00E92E56" w:rsidRDefault="00E92E56"/>
    <w:p w14:paraId="79D898B8" w14:textId="77777777" w:rsidR="00E92E56" w:rsidRDefault="00E92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65B464B5" w14:textId="0E3884E3"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2A77E6B6" wp14:editId="54DA9E98">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9206C2">
          <w:rPr>
            <w:noProof/>
          </w:rPr>
          <w:t>3</w:t>
        </w:r>
        <w:r w:rsidRPr="007031CF">
          <w:fldChar w:fldCharType="end"/>
        </w:r>
      </w:p>
      <w:p w14:paraId="548870A9" w14:textId="30B787A6" w:rsidR="00290780" w:rsidRDefault="00F37DD8" w:rsidP="00815131">
        <w:pPr>
          <w:pStyle w:val="PageFooter"/>
        </w:pPr>
        <w:r w:rsidRPr="007031CF">
          <w:t xml:space="preserve">© </w:t>
        </w:r>
        <w:r w:rsidR="00DF4151">
          <w:t>2018</w:t>
        </w:r>
        <w:r w:rsidRPr="007031CF">
          <w:t xml:space="preserve"> Project Lead The Way</w:t>
        </w:r>
        <w:r w:rsidR="00A12453">
          <w:t>, Inc.</w:t>
        </w:r>
      </w:p>
    </w:sdtContent>
  </w:sdt>
  <w:p w14:paraId="1156D55F" w14:textId="77777777" w:rsidR="00532F39" w:rsidRDefault="00532F39" w:rsidP="009206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35B892E3" w14:textId="2F7FB2CF"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0F2CCFD2" wp14:editId="452D7013">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9206C2">
          <w:rPr>
            <w:noProof/>
          </w:rPr>
          <w:t>1</w:t>
        </w:r>
        <w:r w:rsidRPr="007031CF">
          <w:fldChar w:fldCharType="end"/>
        </w:r>
      </w:p>
      <w:p w14:paraId="04E7EA68" w14:textId="04FC803B" w:rsidR="00290780" w:rsidRDefault="001F74A4" w:rsidP="00683974">
        <w:pPr>
          <w:pStyle w:val="PageFooter"/>
        </w:pPr>
        <w:r w:rsidRPr="00F727EA">
          <w:t xml:space="preserve">© </w:t>
        </w:r>
        <w:r w:rsidR="00DF4151">
          <w:t>2018</w:t>
        </w:r>
        <w:r w:rsidRPr="00F727EA">
          <w:t xml:space="preserve"> Project Lead The Way</w:t>
        </w:r>
        <w:r w:rsidR="00C13588">
          <w:t>, Inc.</w:t>
        </w:r>
      </w:p>
    </w:sdtContent>
  </w:sdt>
  <w:p w14:paraId="50184663" w14:textId="77777777" w:rsidR="00532F39" w:rsidRDefault="00532F39" w:rsidP="00920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2345F" w14:textId="77777777" w:rsidR="00E92E56" w:rsidRDefault="00E92E56" w:rsidP="0082739A">
      <w:r>
        <w:separator/>
      </w:r>
    </w:p>
    <w:p w14:paraId="15600152" w14:textId="77777777" w:rsidR="00E92E56" w:rsidRDefault="00E92E56"/>
    <w:p w14:paraId="1F1F7458" w14:textId="77777777" w:rsidR="00E92E56" w:rsidRDefault="00E92E56" w:rsidP="009103D2"/>
    <w:p w14:paraId="14BF075F" w14:textId="77777777" w:rsidR="00E92E56" w:rsidRDefault="00E92E56" w:rsidP="000979AC"/>
    <w:p w14:paraId="7F8A9236" w14:textId="77777777" w:rsidR="00E92E56" w:rsidRDefault="00E92E56" w:rsidP="000979AC"/>
    <w:p w14:paraId="0218257F" w14:textId="77777777" w:rsidR="00E92E56" w:rsidRDefault="00E92E56" w:rsidP="00037FBA"/>
    <w:p w14:paraId="7363209F" w14:textId="77777777" w:rsidR="00E92E56" w:rsidRDefault="00E92E56" w:rsidP="007031CF"/>
    <w:p w14:paraId="3CE76967" w14:textId="77777777" w:rsidR="00E92E56" w:rsidRDefault="00E92E56"/>
    <w:p w14:paraId="14C365B8" w14:textId="77777777" w:rsidR="00E92E56" w:rsidRDefault="00E92E56"/>
  </w:footnote>
  <w:footnote w:type="continuationSeparator" w:id="0">
    <w:p w14:paraId="5D8FB128" w14:textId="77777777" w:rsidR="00E92E56" w:rsidRDefault="00E92E56" w:rsidP="0082739A">
      <w:r>
        <w:continuationSeparator/>
      </w:r>
    </w:p>
    <w:p w14:paraId="6C8C3BC5" w14:textId="77777777" w:rsidR="00E92E56" w:rsidRDefault="00E92E56"/>
    <w:p w14:paraId="5ADDF884" w14:textId="77777777" w:rsidR="00E92E56" w:rsidRDefault="00E92E56" w:rsidP="009103D2"/>
    <w:p w14:paraId="1093B4DA" w14:textId="77777777" w:rsidR="00E92E56" w:rsidRDefault="00E92E56" w:rsidP="000979AC"/>
    <w:p w14:paraId="0D8DBAF5" w14:textId="77777777" w:rsidR="00E92E56" w:rsidRDefault="00E92E56" w:rsidP="000979AC"/>
    <w:p w14:paraId="1149FF7B" w14:textId="77777777" w:rsidR="00E92E56" w:rsidRDefault="00E92E56" w:rsidP="00037FBA"/>
    <w:p w14:paraId="5EDAC72E" w14:textId="77777777" w:rsidR="00E92E56" w:rsidRDefault="00E92E56" w:rsidP="007031CF"/>
    <w:p w14:paraId="0A182414" w14:textId="77777777" w:rsidR="00E92E56" w:rsidRDefault="00E92E56"/>
    <w:p w14:paraId="5B2CCA1D" w14:textId="77777777" w:rsidR="00E92E56" w:rsidRDefault="00E92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01E77"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62031C30" wp14:editId="2C5D37A7">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57DD887B" w14:textId="77777777" w:rsidR="00290780" w:rsidRDefault="00290780"/>
  <w:p w14:paraId="68C9BAEF"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256D"/>
    <w:multiLevelType w:val="multilevel"/>
    <w:tmpl w:val="0F3C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BE174A"/>
    <w:multiLevelType w:val="multilevel"/>
    <w:tmpl w:val="4AE2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63143"/>
    <w:multiLevelType w:val="hybridMultilevel"/>
    <w:tmpl w:val="0A24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F1C41"/>
    <w:multiLevelType w:val="multilevel"/>
    <w:tmpl w:val="36D4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52AF4"/>
    <w:multiLevelType w:val="multilevel"/>
    <w:tmpl w:val="4104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7384C"/>
    <w:multiLevelType w:val="multilevel"/>
    <w:tmpl w:val="D6B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915BE"/>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1F2C1ABA"/>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66F93"/>
    <w:multiLevelType w:val="multilevel"/>
    <w:tmpl w:val="792C14F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32CC7A08"/>
    <w:multiLevelType w:val="multilevel"/>
    <w:tmpl w:val="C82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27AAF"/>
    <w:multiLevelType w:val="multilevel"/>
    <w:tmpl w:val="DE7823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4534E"/>
    <w:multiLevelType w:val="multilevel"/>
    <w:tmpl w:val="4AA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7F1A"/>
    <w:multiLevelType w:val="multilevel"/>
    <w:tmpl w:val="D80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D1D12"/>
    <w:multiLevelType w:val="multilevel"/>
    <w:tmpl w:val="EA2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D5AA9"/>
    <w:multiLevelType w:val="hybridMultilevel"/>
    <w:tmpl w:val="267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2775C"/>
    <w:multiLevelType w:val="multilevel"/>
    <w:tmpl w:val="C2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44ECE"/>
    <w:multiLevelType w:val="multilevel"/>
    <w:tmpl w:val="0A42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56AB3"/>
    <w:multiLevelType w:val="multilevel"/>
    <w:tmpl w:val="53B2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DF19C8"/>
    <w:multiLevelType w:val="multilevel"/>
    <w:tmpl w:val="9C9A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63823"/>
    <w:multiLevelType w:val="multilevel"/>
    <w:tmpl w:val="ABA4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81E3D"/>
    <w:multiLevelType w:val="multilevel"/>
    <w:tmpl w:val="68FAC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60957181"/>
    <w:multiLevelType w:val="multilevel"/>
    <w:tmpl w:val="680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45D74"/>
    <w:multiLevelType w:val="multilevel"/>
    <w:tmpl w:val="EFDC53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64EA23F0"/>
    <w:multiLevelType w:val="hybridMultilevel"/>
    <w:tmpl w:val="D80CE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13F8D"/>
    <w:multiLevelType w:val="multilevel"/>
    <w:tmpl w:val="96D85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A6003"/>
    <w:multiLevelType w:val="hybridMultilevel"/>
    <w:tmpl w:val="94D63F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90001"/>
    <w:multiLevelType w:val="hybridMultilevel"/>
    <w:tmpl w:val="911C6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8750A"/>
    <w:multiLevelType w:val="multilevel"/>
    <w:tmpl w:val="9F2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26CAC"/>
    <w:multiLevelType w:val="multilevel"/>
    <w:tmpl w:val="99A02F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0696B"/>
    <w:multiLevelType w:val="hybridMultilevel"/>
    <w:tmpl w:val="F3A4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E2DA1"/>
    <w:multiLevelType w:val="hybridMultilevel"/>
    <w:tmpl w:val="DB889A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2733F"/>
    <w:multiLevelType w:val="multilevel"/>
    <w:tmpl w:val="F382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B8208E"/>
    <w:multiLevelType w:val="hybridMultilevel"/>
    <w:tmpl w:val="C6FC47B0"/>
    <w:lvl w:ilvl="0" w:tplc="A05A1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E62C7"/>
    <w:multiLevelType w:val="multilevel"/>
    <w:tmpl w:val="782489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07E44"/>
    <w:multiLevelType w:val="multilevel"/>
    <w:tmpl w:val="886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B34874"/>
    <w:multiLevelType w:val="multilevel"/>
    <w:tmpl w:val="932EF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5"/>
  </w:num>
  <w:num w:numId="3">
    <w:abstractNumId w:val="15"/>
  </w:num>
  <w:num w:numId="4">
    <w:abstractNumId w:val="26"/>
  </w:num>
  <w:num w:numId="5">
    <w:abstractNumId w:val="12"/>
  </w:num>
  <w:num w:numId="6">
    <w:abstractNumId w:val="16"/>
  </w:num>
  <w:num w:numId="7">
    <w:abstractNumId w:val="35"/>
    <w:lvlOverride w:ilvl="0">
      <w:startOverride w:val="1"/>
    </w:lvlOverride>
  </w:num>
  <w:num w:numId="8">
    <w:abstractNumId w:val="35"/>
    <w:lvlOverride w:ilvl="0"/>
    <w:lvlOverride w:ilvl="1">
      <w:startOverride w:val="1"/>
    </w:lvlOverride>
  </w:num>
  <w:num w:numId="9">
    <w:abstractNumId w:val="42"/>
    <w:lvlOverride w:ilvl="0">
      <w:startOverride w:val="2"/>
    </w:lvlOverride>
  </w:num>
  <w:num w:numId="10">
    <w:abstractNumId w:val="42"/>
    <w:lvlOverride w:ilvl="0"/>
    <w:lvlOverride w:ilvl="1">
      <w:startOverride w:val="1"/>
    </w:lvlOverride>
  </w:num>
  <w:num w:numId="11">
    <w:abstractNumId w:val="42"/>
    <w:lvlOverride w:ilvl="0"/>
    <w:lvlOverride w:ilvl="1"/>
    <w:lvlOverride w:ilvl="2">
      <w:startOverride w:val="1"/>
    </w:lvlOverride>
  </w:num>
  <w:num w:numId="12">
    <w:abstractNumId w:val="42"/>
    <w:lvlOverride w:ilvl="0"/>
    <w:lvlOverride w:ilvl="1"/>
    <w:lvlOverride w:ilvl="2">
      <w:startOverride w:val="1"/>
    </w:lvlOverride>
  </w:num>
  <w:num w:numId="13">
    <w:abstractNumId w:val="24"/>
    <w:lvlOverride w:ilvl="0">
      <w:startOverride w:val="3"/>
    </w:lvlOverride>
  </w:num>
  <w:num w:numId="14">
    <w:abstractNumId w:val="24"/>
    <w:lvlOverride w:ilvl="0"/>
    <w:lvlOverride w:ilvl="1">
      <w:startOverride w:val="1"/>
    </w:lvlOverride>
  </w:num>
  <w:num w:numId="15">
    <w:abstractNumId w:val="19"/>
    <w:lvlOverride w:ilvl="0">
      <w:startOverride w:val="4"/>
    </w:lvlOverride>
  </w:num>
  <w:num w:numId="16">
    <w:abstractNumId w:val="38"/>
    <w:lvlOverride w:ilvl="0">
      <w:startOverride w:val="5"/>
    </w:lvlOverride>
  </w:num>
  <w:num w:numId="17">
    <w:abstractNumId w:val="22"/>
    <w:lvlOverride w:ilvl="0">
      <w:startOverride w:val="6"/>
    </w:lvlOverride>
  </w:num>
  <w:num w:numId="18">
    <w:abstractNumId w:val="7"/>
    <w:lvlOverride w:ilvl="0">
      <w:startOverride w:val="7"/>
    </w:lvlOverride>
  </w:num>
  <w:num w:numId="19">
    <w:abstractNumId w:val="6"/>
    <w:lvlOverride w:ilvl="0">
      <w:startOverride w:val="8"/>
    </w:lvlOverride>
  </w:num>
  <w:num w:numId="20">
    <w:abstractNumId w:val="21"/>
    <w:lvlOverride w:ilvl="0">
      <w:startOverride w:val="9"/>
    </w:lvlOverride>
  </w:num>
  <w:num w:numId="21">
    <w:abstractNumId w:val="2"/>
    <w:lvlOverride w:ilvl="0">
      <w:startOverride w:val="10"/>
    </w:lvlOverride>
  </w:num>
  <w:num w:numId="22">
    <w:abstractNumId w:val="33"/>
    <w:lvlOverride w:ilvl="0">
      <w:startOverride w:val="1"/>
    </w:lvlOverride>
  </w:num>
  <w:num w:numId="23">
    <w:abstractNumId w:val="23"/>
    <w:lvlOverride w:ilvl="0">
      <w:startOverride w:val="2"/>
    </w:lvlOverride>
  </w:num>
  <w:num w:numId="24">
    <w:abstractNumId w:val="14"/>
    <w:lvlOverride w:ilvl="0">
      <w:startOverride w:val="3"/>
    </w:lvlOverride>
  </w:num>
  <w:num w:numId="25">
    <w:abstractNumId w:val="29"/>
    <w:lvlOverride w:ilvl="1">
      <w:startOverride w:val="1"/>
    </w:lvlOverride>
  </w:num>
  <w:num w:numId="26">
    <w:abstractNumId w:val="29"/>
    <w:lvlOverride w:ilvl="1">
      <w:startOverride w:val="2"/>
    </w:lvlOverride>
  </w:num>
  <w:num w:numId="27">
    <w:abstractNumId w:val="20"/>
    <w:lvlOverride w:ilvl="0">
      <w:startOverride w:val="1"/>
    </w:lvlOverride>
  </w:num>
  <w:num w:numId="28">
    <w:abstractNumId w:val="4"/>
    <w:lvlOverride w:ilvl="0">
      <w:startOverride w:val="1"/>
    </w:lvlOverride>
  </w:num>
  <w:num w:numId="29">
    <w:abstractNumId w:val="0"/>
    <w:lvlOverride w:ilvl="0">
      <w:startOverride w:val="2"/>
    </w:lvlOverride>
  </w:num>
  <w:num w:numId="30">
    <w:abstractNumId w:val="40"/>
    <w:lvlOverride w:ilvl="0">
      <w:startOverride w:val="1"/>
    </w:lvlOverride>
  </w:num>
  <w:num w:numId="31">
    <w:abstractNumId w:val="40"/>
    <w:lvlOverride w:ilvl="0"/>
    <w:lvlOverride w:ilvl="1">
      <w:startOverride w:val="1"/>
    </w:lvlOverride>
  </w:num>
  <w:num w:numId="32">
    <w:abstractNumId w:val="40"/>
    <w:lvlOverride w:ilvl="0"/>
    <w:lvlOverride w:ilvl="1">
      <w:startOverride w:val="2"/>
    </w:lvlOverride>
  </w:num>
  <w:num w:numId="33">
    <w:abstractNumId w:val="40"/>
    <w:lvlOverride w:ilvl="0"/>
    <w:lvlOverride w:ilvl="1">
      <w:startOverride w:val="3"/>
    </w:lvlOverride>
  </w:num>
  <w:num w:numId="34">
    <w:abstractNumId w:val="13"/>
    <w:lvlOverride w:ilvl="0">
      <w:startOverride w:val="2"/>
    </w:lvlOverride>
  </w:num>
  <w:num w:numId="35">
    <w:abstractNumId w:val="13"/>
    <w:lvlOverride w:ilvl="0"/>
    <w:lvlOverride w:ilvl="1">
      <w:startOverride w:val="1"/>
    </w:lvlOverride>
  </w:num>
  <w:num w:numId="36">
    <w:abstractNumId w:val="13"/>
    <w:lvlOverride w:ilvl="0"/>
    <w:lvlOverride w:ilvl="1">
      <w:startOverride w:val="4"/>
    </w:lvlOverride>
  </w:num>
  <w:num w:numId="37">
    <w:abstractNumId w:val="9"/>
  </w:num>
  <w:num w:numId="38">
    <w:abstractNumId w:val="27"/>
  </w:num>
  <w:num w:numId="39">
    <w:abstractNumId w:val="8"/>
  </w:num>
  <w:num w:numId="40">
    <w:abstractNumId w:val="28"/>
  </w:num>
  <w:num w:numId="41">
    <w:abstractNumId w:val="37"/>
  </w:num>
  <w:num w:numId="42">
    <w:abstractNumId w:val="11"/>
  </w:num>
  <w:num w:numId="43">
    <w:abstractNumId w:val="31"/>
  </w:num>
  <w:num w:numId="44">
    <w:abstractNumId w:val="30"/>
  </w:num>
  <w:num w:numId="45">
    <w:abstractNumId w:val="18"/>
  </w:num>
  <w:num w:numId="46">
    <w:abstractNumId w:val="32"/>
  </w:num>
  <w:num w:numId="47">
    <w:abstractNumId w:val="36"/>
  </w:num>
  <w:num w:numId="48">
    <w:abstractNumId w:val="3"/>
  </w:num>
  <w:num w:numId="49">
    <w:abstractNumId w:val="34"/>
  </w:num>
  <w:num w:numId="50">
    <w:abstractNumId w:val="10"/>
  </w:num>
  <w:num w:numId="51">
    <w:abstractNumId w:val="34"/>
    <w:lvlOverride w:ilvl="0">
      <w:startOverride w:val="1"/>
    </w:lvlOverride>
  </w:num>
  <w:num w:numId="52">
    <w:abstractNumId w:val="39"/>
  </w:num>
  <w:num w:numId="53">
    <w:abstractNumId w:val="1"/>
  </w:num>
  <w:num w:numId="54">
    <w:abstractNumId w:val="1"/>
    <w:lvlOverride w:ilvl="0">
      <w:startOverride w:val="1"/>
    </w:lvlOverride>
  </w:num>
  <w:num w:numId="55">
    <w:abstractNumId w:val="17"/>
  </w:num>
  <w:num w:numId="56">
    <w:abstractNumId w:val="25"/>
  </w:num>
  <w:num w:numId="57">
    <w:abstractNumId w:val="1"/>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8"/>
    <w:rsid w:val="0000442D"/>
    <w:rsid w:val="00005E59"/>
    <w:rsid w:val="00010BE6"/>
    <w:rsid w:val="000239E7"/>
    <w:rsid w:val="000369E5"/>
    <w:rsid w:val="00037FBA"/>
    <w:rsid w:val="00042537"/>
    <w:rsid w:val="00050B4B"/>
    <w:rsid w:val="00051086"/>
    <w:rsid w:val="00061B5D"/>
    <w:rsid w:val="0006597C"/>
    <w:rsid w:val="000755A4"/>
    <w:rsid w:val="0009211A"/>
    <w:rsid w:val="000979AC"/>
    <w:rsid w:val="000B11DB"/>
    <w:rsid w:val="000B48F1"/>
    <w:rsid w:val="000C18CD"/>
    <w:rsid w:val="000E0650"/>
    <w:rsid w:val="000E62BA"/>
    <w:rsid w:val="000E6B85"/>
    <w:rsid w:val="000F105F"/>
    <w:rsid w:val="000F4FEC"/>
    <w:rsid w:val="000F6037"/>
    <w:rsid w:val="00101B78"/>
    <w:rsid w:val="00102EB7"/>
    <w:rsid w:val="00123A66"/>
    <w:rsid w:val="00126786"/>
    <w:rsid w:val="0014466E"/>
    <w:rsid w:val="001536B5"/>
    <w:rsid w:val="00161844"/>
    <w:rsid w:val="00164F05"/>
    <w:rsid w:val="00164FE0"/>
    <w:rsid w:val="00166893"/>
    <w:rsid w:val="00181424"/>
    <w:rsid w:val="00194191"/>
    <w:rsid w:val="00194A6F"/>
    <w:rsid w:val="001C15EC"/>
    <w:rsid w:val="001C5BD9"/>
    <w:rsid w:val="001C72B1"/>
    <w:rsid w:val="001D58C6"/>
    <w:rsid w:val="001D65BD"/>
    <w:rsid w:val="001E6DD3"/>
    <w:rsid w:val="001F01F6"/>
    <w:rsid w:val="001F1922"/>
    <w:rsid w:val="001F74A4"/>
    <w:rsid w:val="001F766B"/>
    <w:rsid w:val="00201012"/>
    <w:rsid w:val="002150AE"/>
    <w:rsid w:val="00217E30"/>
    <w:rsid w:val="002260CB"/>
    <w:rsid w:val="00234693"/>
    <w:rsid w:val="00240AD8"/>
    <w:rsid w:val="002511BA"/>
    <w:rsid w:val="00257E93"/>
    <w:rsid w:val="00282C88"/>
    <w:rsid w:val="002905F8"/>
    <w:rsid w:val="00290780"/>
    <w:rsid w:val="00293997"/>
    <w:rsid w:val="0029704A"/>
    <w:rsid w:val="002B019D"/>
    <w:rsid w:val="002B02B5"/>
    <w:rsid w:val="002F6FDE"/>
    <w:rsid w:val="00300532"/>
    <w:rsid w:val="00314959"/>
    <w:rsid w:val="00341DA2"/>
    <w:rsid w:val="00346CA8"/>
    <w:rsid w:val="003558CB"/>
    <w:rsid w:val="00361613"/>
    <w:rsid w:val="00363756"/>
    <w:rsid w:val="00363F91"/>
    <w:rsid w:val="0038138E"/>
    <w:rsid w:val="003838AB"/>
    <w:rsid w:val="00395114"/>
    <w:rsid w:val="00395D54"/>
    <w:rsid w:val="00397DED"/>
    <w:rsid w:val="003A129A"/>
    <w:rsid w:val="003A23C7"/>
    <w:rsid w:val="003A2ACF"/>
    <w:rsid w:val="003A2B0E"/>
    <w:rsid w:val="003A508E"/>
    <w:rsid w:val="003D3B23"/>
    <w:rsid w:val="003D7E6B"/>
    <w:rsid w:val="003E617A"/>
    <w:rsid w:val="003F7A0D"/>
    <w:rsid w:val="004169EE"/>
    <w:rsid w:val="0042030F"/>
    <w:rsid w:val="00427CE9"/>
    <w:rsid w:val="00431666"/>
    <w:rsid w:val="0043780E"/>
    <w:rsid w:val="0044489C"/>
    <w:rsid w:val="00455E88"/>
    <w:rsid w:val="0047303E"/>
    <w:rsid w:val="00474049"/>
    <w:rsid w:val="004A030D"/>
    <w:rsid w:val="004B3BFA"/>
    <w:rsid w:val="004B70EB"/>
    <w:rsid w:val="004C0046"/>
    <w:rsid w:val="004C4869"/>
    <w:rsid w:val="004C6DB6"/>
    <w:rsid w:val="00501E8D"/>
    <w:rsid w:val="0051301E"/>
    <w:rsid w:val="005131A4"/>
    <w:rsid w:val="00527805"/>
    <w:rsid w:val="00532F39"/>
    <w:rsid w:val="00541894"/>
    <w:rsid w:val="00567342"/>
    <w:rsid w:val="00567997"/>
    <w:rsid w:val="00574726"/>
    <w:rsid w:val="005762D4"/>
    <w:rsid w:val="00577CA6"/>
    <w:rsid w:val="00594EE2"/>
    <w:rsid w:val="00596157"/>
    <w:rsid w:val="005A087F"/>
    <w:rsid w:val="005B1F1B"/>
    <w:rsid w:val="005B595D"/>
    <w:rsid w:val="005D09F3"/>
    <w:rsid w:val="005D56A8"/>
    <w:rsid w:val="005D5BF8"/>
    <w:rsid w:val="005D6DB5"/>
    <w:rsid w:val="00615B7A"/>
    <w:rsid w:val="00617BCB"/>
    <w:rsid w:val="00624944"/>
    <w:rsid w:val="00631175"/>
    <w:rsid w:val="00641E1C"/>
    <w:rsid w:val="00642F33"/>
    <w:rsid w:val="006671ED"/>
    <w:rsid w:val="00670C1F"/>
    <w:rsid w:val="00683974"/>
    <w:rsid w:val="006B7EE5"/>
    <w:rsid w:val="006C31EC"/>
    <w:rsid w:val="006C4517"/>
    <w:rsid w:val="006E616E"/>
    <w:rsid w:val="007031CF"/>
    <w:rsid w:val="00714C37"/>
    <w:rsid w:val="00715429"/>
    <w:rsid w:val="00722215"/>
    <w:rsid w:val="00731E71"/>
    <w:rsid w:val="007345EE"/>
    <w:rsid w:val="00761376"/>
    <w:rsid w:val="0076391A"/>
    <w:rsid w:val="00780761"/>
    <w:rsid w:val="00781172"/>
    <w:rsid w:val="00786687"/>
    <w:rsid w:val="007A5859"/>
    <w:rsid w:val="007B5A87"/>
    <w:rsid w:val="007D2967"/>
    <w:rsid w:val="007D6551"/>
    <w:rsid w:val="007E2994"/>
    <w:rsid w:val="007E5627"/>
    <w:rsid w:val="007F279D"/>
    <w:rsid w:val="00802DA5"/>
    <w:rsid w:val="00806B35"/>
    <w:rsid w:val="00813347"/>
    <w:rsid w:val="00815131"/>
    <w:rsid w:val="0081634D"/>
    <w:rsid w:val="0082064A"/>
    <w:rsid w:val="00827011"/>
    <w:rsid w:val="0082739A"/>
    <w:rsid w:val="00855309"/>
    <w:rsid w:val="008710FF"/>
    <w:rsid w:val="00873A33"/>
    <w:rsid w:val="00877C7F"/>
    <w:rsid w:val="00881ACE"/>
    <w:rsid w:val="00881B5F"/>
    <w:rsid w:val="008831DF"/>
    <w:rsid w:val="008940D8"/>
    <w:rsid w:val="008C4306"/>
    <w:rsid w:val="008E1895"/>
    <w:rsid w:val="008E1C86"/>
    <w:rsid w:val="008E25D6"/>
    <w:rsid w:val="008E579E"/>
    <w:rsid w:val="008F1601"/>
    <w:rsid w:val="008F21B1"/>
    <w:rsid w:val="008F541E"/>
    <w:rsid w:val="00900649"/>
    <w:rsid w:val="009103D2"/>
    <w:rsid w:val="0091678B"/>
    <w:rsid w:val="009206C2"/>
    <w:rsid w:val="00921940"/>
    <w:rsid w:val="00926B04"/>
    <w:rsid w:val="00936215"/>
    <w:rsid w:val="00941FA7"/>
    <w:rsid w:val="00942D52"/>
    <w:rsid w:val="00942DF4"/>
    <w:rsid w:val="009439CB"/>
    <w:rsid w:val="009458DC"/>
    <w:rsid w:val="0096638F"/>
    <w:rsid w:val="00970D4F"/>
    <w:rsid w:val="009814DC"/>
    <w:rsid w:val="0098222A"/>
    <w:rsid w:val="009874C9"/>
    <w:rsid w:val="00993946"/>
    <w:rsid w:val="009A4491"/>
    <w:rsid w:val="009B4B3A"/>
    <w:rsid w:val="009B5894"/>
    <w:rsid w:val="009C05CE"/>
    <w:rsid w:val="009C4ECB"/>
    <w:rsid w:val="009E4E26"/>
    <w:rsid w:val="009F0C3C"/>
    <w:rsid w:val="009F6E4E"/>
    <w:rsid w:val="00A019AA"/>
    <w:rsid w:val="00A12453"/>
    <w:rsid w:val="00A15393"/>
    <w:rsid w:val="00A17E20"/>
    <w:rsid w:val="00A327B4"/>
    <w:rsid w:val="00A35525"/>
    <w:rsid w:val="00A4271E"/>
    <w:rsid w:val="00A63711"/>
    <w:rsid w:val="00A74355"/>
    <w:rsid w:val="00A77E4D"/>
    <w:rsid w:val="00A95FF1"/>
    <w:rsid w:val="00A96168"/>
    <w:rsid w:val="00A963F5"/>
    <w:rsid w:val="00AA42C5"/>
    <w:rsid w:val="00AB09A6"/>
    <w:rsid w:val="00AB5995"/>
    <w:rsid w:val="00AB618D"/>
    <w:rsid w:val="00AB6AAC"/>
    <w:rsid w:val="00AD543E"/>
    <w:rsid w:val="00AE1B90"/>
    <w:rsid w:val="00AE7416"/>
    <w:rsid w:val="00B07700"/>
    <w:rsid w:val="00B07DCB"/>
    <w:rsid w:val="00B225BE"/>
    <w:rsid w:val="00B26A08"/>
    <w:rsid w:val="00B30ECE"/>
    <w:rsid w:val="00B4389E"/>
    <w:rsid w:val="00B62DAC"/>
    <w:rsid w:val="00B66C9D"/>
    <w:rsid w:val="00B712E0"/>
    <w:rsid w:val="00B76EDC"/>
    <w:rsid w:val="00B813EB"/>
    <w:rsid w:val="00B94CDC"/>
    <w:rsid w:val="00BA150B"/>
    <w:rsid w:val="00BA6A99"/>
    <w:rsid w:val="00BB085D"/>
    <w:rsid w:val="00BD0BE1"/>
    <w:rsid w:val="00C10A3B"/>
    <w:rsid w:val="00C10BC1"/>
    <w:rsid w:val="00C13588"/>
    <w:rsid w:val="00C15E11"/>
    <w:rsid w:val="00C27807"/>
    <w:rsid w:val="00C31C8A"/>
    <w:rsid w:val="00C326A1"/>
    <w:rsid w:val="00C343DB"/>
    <w:rsid w:val="00C44222"/>
    <w:rsid w:val="00C53B6F"/>
    <w:rsid w:val="00C5529C"/>
    <w:rsid w:val="00C56A62"/>
    <w:rsid w:val="00C61041"/>
    <w:rsid w:val="00C63D46"/>
    <w:rsid w:val="00C8700B"/>
    <w:rsid w:val="00CA25EA"/>
    <w:rsid w:val="00CA286E"/>
    <w:rsid w:val="00CA65F3"/>
    <w:rsid w:val="00CB49D8"/>
    <w:rsid w:val="00D06BBB"/>
    <w:rsid w:val="00D1069E"/>
    <w:rsid w:val="00D23BCD"/>
    <w:rsid w:val="00D41843"/>
    <w:rsid w:val="00D453E5"/>
    <w:rsid w:val="00D7602A"/>
    <w:rsid w:val="00D82BC3"/>
    <w:rsid w:val="00D834D3"/>
    <w:rsid w:val="00DB3634"/>
    <w:rsid w:val="00DE46BE"/>
    <w:rsid w:val="00DF4151"/>
    <w:rsid w:val="00E0211E"/>
    <w:rsid w:val="00E05F6D"/>
    <w:rsid w:val="00E179D3"/>
    <w:rsid w:val="00E23EBA"/>
    <w:rsid w:val="00E26678"/>
    <w:rsid w:val="00E469A2"/>
    <w:rsid w:val="00E62A5A"/>
    <w:rsid w:val="00E70830"/>
    <w:rsid w:val="00E77DFB"/>
    <w:rsid w:val="00E82EE9"/>
    <w:rsid w:val="00E92E56"/>
    <w:rsid w:val="00EA75CE"/>
    <w:rsid w:val="00EC0916"/>
    <w:rsid w:val="00ED2363"/>
    <w:rsid w:val="00ED53D6"/>
    <w:rsid w:val="00ED579B"/>
    <w:rsid w:val="00EE69FC"/>
    <w:rsid w:val="00EF3DDE"/>
    <w:rsid w:val="00F0558B"/>
    <w:rsid w:val="00F23CBC"/>
    <w:rsid w:val="00F34383"/>
    <w:rsid w:val="00F3480C"/>
    <w:rsid w:val="00F37DD8"/>
    <w:rsid w:val="00F401AE"/>
    <w:rsid w:val="00F423F1"/>
    <w:rsid w:val="00F727EA"/>
    <w:rsid w:val="00F815FE"/>
    <w:rsid w:val="00F94937"/>
    <w:rsid w:val="00F9600D"/>
    <w:rsid w:val="00F97578"/>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03582"/>
  <w15:chartTrackingRefBased/>
  <w15:docId w15:val="{0F4838CB-7798-4680-8FE5-66AF0DF0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BB085D"/>
    <w:rPr>
      <w:rFonts w:eastAsiaTheme="minorEastAsia"/>
      <w:sz w:val="24"/>
      <w:szCs w:val="24"/>
    </w:rPr>
  </w:style>
  <w:style w:type="paragraph" w:styleId="Heading1">
    <w:name w:val="heading 1"/>
    <w:next w:val="Body"/>
    <w:link w:val="Heading1Char"/>
    <w:uiPriority w:val="9"/>
    <w:qFormat/>
    <w:rsid w:val="00BB085D"/>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BB085D"/>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BB085D"/>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BB085D"/>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085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B085D"/>
    <w:tblPr/>
    <w:tblStylePr w:type="firstRow">
      <w:rPr>
        <w:rFonts w:asciiTheme="majorHAnsi" w:hAnsiTheme="majorHAnsi"/>
        <w:sz w:val="32"/>
      </w:rPr>
    </w:tblStylePr>
  </w:style>
  <w:style w:type="table" w:styleId="PlainTable5">
    <w:name w:val="Plain Table 5"/>
    <w:basedOn w:val="TableNormal"/>
    <w:uiPriority w:val="45"/>
    <w:rsid w:val="00BB08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BB085D"/>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BB085D"/>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BB085D"/>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BB085D"/>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BB085D"/>
    <w:rPr>
      <w:rFonts w:ascii="Arial" w:eastAsiaTheme="minorEastAsia" w:hAnsi="Arial" w:cs="Arial"/>
      <w:b/>
      <w:color w:val="1E1E1E"/>
      <w:sz w:val="44"/>
      <w:szCs w:val="152"/>
    </w:rPr>
  </w:style>
  <w:style w:type="table" w:customStyle="1" w:styleId="ActionItems">
    <w:name w:val="Action Items"/>
    <w:basedOn w:val="TableNormal"/>
    <w:uiPriority w:val="99"/>
    <w:rsid w:val="00BB085D"/>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BB0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BB085D"/>
    <w:rPr>
      <w:sz w:val="16"/>
      <w:szCs w:val="16"/>
    </w:rPr>
  </w:style>
  <w:style w:type="paragraph" w:styleId="Footer">
    <w:name w:val="footer"/>
    <w:link w:val="FooterChar"/>
    <w:uiPriority w:val="99"/>
    <w:rsid w:val="00BB085D"/>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BB085D"/>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BB08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85D"/>
    <w:rPr>
      <w:rFonts w:ascii="Segoe UI" w:eastAsiaTheme="minorEastAsia" w:hAnsi="Segoe UI" w:cs="Segoe UI"/>
      <w:sz w:val="18"/>
      <w:szCs w:val="18"/>
    </w:rPr>
  </w:style>
  <w:style w:type="paragraph" w:styleId="Header">
    <w:name w:val="header"/>
    <w:basedOn w:val="Subtitle"/>
    <w:link w:val="HeaderChar"/>
    <w:uiPriority w:val="99"/>
    <w:unhideWhenUsed/>
    <w:rsid w:val="00BB085D"/>
    <w:pPr>
      <w:framePr w:wrap="around"/>
    </w:pPr>
  </w:style>
  <w:style w:type="character" w:customStyle="1" w:styleId="HeaderChar">
    <w:name w:val="Header Char"/>
    <w:basedOn w:val="DefaultParagraphFont"/>
    <w:link w:val="Header"/>
    <w:uiPriority w:val="99"/>
    <w:rsid w:val="00BB085D"/>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BB085D"/>
    <w:rPr>
      <w:b/>
      <w:bCs/>
      <w:sz w:val="20"/>
      <w:szCs w:val="20"/>
    </w:rPr>
  </w:style>
  <w:style w:type="character" w:customStyle="1" w:styleId="CommentSubjectChar">
    <w:name w:val="Comment Subject Char"/>
    <w:basedOn w:val="DefaultParagraphFont"/>
    <w:link w:val="CommentSubject"/>
    <w:uiPriority w:val="99"/>
    <w:semiHidden/>
    <w:rsid w:val="00BB085D"/>
    <w:rPr>
      <w:rFonts w:eastAsiaTheme="minorEastAsia"/>
      <w:b/>
      <w:bCs/>
    </w:rPr>
  </w:style>
  <w:style w:type="table" w:customStyle="1" w:styleId="ToDoList1">
    <w:name w:val="To Do List1"/>
    <w:basedOn w:val="PlainTable2"/>
    <w:uiPriority w:val="99"/>
    <w:rsid w:val="00BB085D"/>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BB085D"/>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BB085D"/>
    <w:rPr>
      <w:rFonts w:ascii="Arial" w:eastAsiaTheme="minorEastAsia" w:hAnsi="Arial" w:cs="Arial"/>
      <w:b/>
      <w:sz w:val="28"/>
      <w:szCs w:val="22"/>
    </w:rPr>
  </w:style>
  <w:style w:type="paragraph" w:customStyle="1" w:styleId="BulletedList">
    <w:name w:val="Bulleted List"/>
    <w:rsid w:val="00BB085D"/>
    <w:pPr>
      <w:numPr>
        <w:numId w:val="50"/>
      </w:numPr>
      <w:spacing w:before="40" w:line="276" w:lineRule="auto"/>
    </w:pPr>
    <w:rPr>
      <w:rFonts w:ascii="Arial" w:eastAsiaTheme="minorEastAsia" w:hAnsi="Arial" w:cs="Arial"/>
      <w:sz w:val="22"/>
      <w:szCs w:val="24"/>
    </w:rPr>
  </w:style>
  <w:style w:type="paragraph" w:customStyle="1" w:styleId="Body">
    <w:name w:val="Body"/>
    <w:link w:val="BodyChar"/>
    <w:qFormat/>
    <w:rsid w:val="00BB085D"/>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BB085D"/>
    <w:rPr>
      <w:rFonts w:ascii="Arial" w:eastAsiaTheme="minorEastAsia" w:hAnsi="Arial" w:cs="Arial"/>
      <w:color w:val="000000"/>
      <w:sz w:val="22"/>
      <w:szCs w:val="22"/>
    </w:rPr>
  </w:style>
  <w:style w:type="paragraph" w:customStyle="1" w:styleId="Question">
    <w:name w:val="Question"/>
    <w:link w:val="QuestionChar"/>
    <w:qFormat/>
    <w:rsid w:val="00BB085D"/>
    <w:pPr>
      <w:keepNext/>
      <w:numPr>
        <w:numId w:val="55"/>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BB085D"/>
    <w:rPr>
      <w:rFonts w:ascii="Arial" w:eastAsiaTheme="minorEastAsia" w:hAnsi="Arial" w:cs="Arial"/>
      <w:b/>
      <w:noProof/>
      <w:color w:val="000000"/>
      <w:sz w:val="22"/>
      <w:szCs w:val="22"/>
    </w:rPr>
  </w:style>
  <w:style w:type="paragraph" w:customStyle="1" w:styleId="ParagraphLink">
    <w:name w:val="Paragraph Link"/>
    <w:link w:val="ParagraphLinkChar"/>
    <w:rsid w:val="00BB085D"/>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BB085D"/>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BB085D"/>
    <w:rPr>
      <w:rFonts w:ascii="Arial" w:eastAsiaTheme="minorEastAsia" w:hAnsi="Arial" w:cs="Arial"/>
      <w:color w:val="000000"/>
      <w:sz w:val="22"/>
      <w:szCs w:val="22"/>
    </w:rPr>
  </w:style>
  <w:style w:type="paragraph" w:customStyle="1" w:styleId="NumberedList">
    <w:name w:val="Numbered List"/>
    <w:rsid w:val="00BB085D"/>
    <w:pPr>
      <w:numPr>
        <w:numId w:val="51"/>
      </w:numPr>
      <w:spacing w:before="40" w:line="276" w:lineRule="auto"/>
    </w:pPr>
    <w:rPr>
      <w:rFonts w:ascii="Arial" w:eastAsiaTheme="minorEastAsia" w:hAnsi="Arial" w:cs="Arial"/>
      <w:sz w:val="22"/>
      <w:szCs w:val="24"/>
    </w:rPr>
  </w:style>
  <w:style w:type="paragraph" w:styleId="Revision">
    <w:name w:val="Revision"/>
    <w:hidden/>
    <w:uiPriority w:val="99"/>
    <w:semiHidden/>
    <w:rsid w:val="00BB085D"/>
    <w:rPr>
      <w:rFonts w:eastAsiaTheme="minorEastAsia"/>
      <w:sz w:val="24"/>
      <w:szCs w:val="24"/>
    </w:rPr>
  </w:style>
  <w:style w:type="character" w:customStyle="1" w:styleId="InlineLink">
    <w:name w:val="Inline Link"/>
    <w:basedOn w:val="DefaultParagraphFont"/>
    <w:uiPriority w:val="1"/>
    <w:rsid w:val="00BB085D"/>
    <w:rPr>
      <w:rFonts w:ascii="Arial" w:hAnsi="Arial"/>
      <w:b w:val="0"/>
      <w:color w:val="007B8A"/>
      <w:sz w:val="22"/>
      <w:u w:val="single"/>
    </w:rPr>
  </w:style>
  <w:style w:type="paragraph" w:customStyle="1" w:styleId="SmallLineSpacewoText">
    <w:name w:val="Small Line Space w/o Text"/>
    <w:rsid w:val="00BB085D"/>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BB085D"/>
    <w:rPr>
      <w:rFonts w:ascii="Arial" w:eastAsiaTheme="minorEastAsia" w:hAnsi="Arial"/>
      <w:color w:val="007B8A"/>
      <w:sz w:val="22"/>
      <w:szCs w:val="24"/>
      <w:u w:val="single"/>
    </w:rPr>
  </w:style>
  <w:style w:type="paragraph" w:customStyle="1" w:styleId="AnswerText">
    <w:name w:val="Answer Text"/>
    <w:rsid w:val="00BB085D"/>
    <w:pPr>
      <w:ind w:left="-234"/>
    </w:pPr>
    <w:rPr>
      <w:rFonts w:ascii="Arial" w:eastAsiaTheme="minorEastAsia" w:hAnsi="Arial" w:cs="Arial"/>
      <w:noProof/>
      <w:color w:val="000000"/>
      <w:sz w:val="22"/>
      <w:szCs w:val="22"/>
    </w:rPr>
  </w:style>
  <w:style w:type="paragraph" w:customStyle="1" w:styleId="CalloutText">
    <w:name w:val="Callout Text"/>
    <w:rsid w:val="00BB085D"/>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BB085D"/>
    <w:rPr>
      <w:rFonts w:ascii="Arial" w:eastAsiaTheme="majorEastAsia" w:hAnsi="Arial" w:cstheme="majorBidi"/>
      <w:b/>
      <w:iCs/>
      <w:color w:val="7B7C7D"/>
      <w:sz w:val="24"/>
      <w:szCs w:val="24"/>
    </w:rPr>
  </w:style>
  <w:style w:type="paragraph" w:customStyle="1" w:styleId="TableHeadSmall">
    <w:name w:val="Table Head Small"/>
    <w:rsid w:val="00BB085D"/>
    <w:rPr>
      <w:rFonts w:ascii="Arial" w:eastAsiaTheme="minorEastAsia" w:hAnsi="Arial" w:cstheme="minorBidi"/>
      <w:b/>
      <w:szCs w:val="22"/>
    </w:rPr>
  </w:style>
  <w:style w:type="paragraph" w:customStyle="1" w:styleId="InstructionalDetails">
    <w:name w:val="Instructional Details"/>
    <w:rsid w:val="00BB085D"/>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BB085D"/>
    <w:rPr>
      <w:rFonts w:ascii="Arial" w:eastAsiaTheme="minorEastAsia" w:hAnsi="Arial" w:cstheme="minorBidi"/>
      <w:szCs w:val="22"/>
    </w:rPr>
  </w:style>
  <w:style w:type="paragraph" w:customStyle="1" w:styleId="AssignmentHeading">
    <w:name w:val="Assignment Heading"/>
    <w:next w:val="TableBullet1"/>
    <w:rsid w:val="00BB085D"/>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BB085D"/>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BB085D"/>
    <w:pPr>
      <w:numPr>
        <w:numId w:val="2"/>
      </w:numPr>
      <w:spacing w:before="40" w:line="276" w:lineRule="auto"/>
      <w:textAlignment w:val="center"/>
    </w:pPr>
    <w:rPr>
      <w:rFonts w:ascii="Arial" w:hAnsi="Arial" w:cs="Arial"/>
      <w:bCs/>
      <w:color w:val="000000"/>
      <w:sz w:val="22"/>
      <w:szCs w:val="22"/>
    </w:rPr>
  </w:style>
  <w:style w:type="paragraph" w:customStyle="1" w:styleId="TableText">
    <w:name w:val="Table Text"/>
    <w:rsid w:val="00BB085D"/>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BB085D"/>
    <w:pPr>
      <w:numPr>
        <w:numId w:val="56"/>
      </w:numPr>
      <w:spacing w:line="276" w:lineRule="auto"/>
      <w:ind w:left="1325"/>
      <w:textAlignment w:val="center"/>
    </w:pPr>
    <w:rPr>
      <w:rFonts w:ascii="Arial" w:hAnsi="Arial" w:cs="Arial"/>
      <w:color w:val="000000"/>
      <w:sz w:val="22"/>
      <w:szCs w:val="22"/>
    </w:rPr>
  </w:style>
  <w:style w:type="paragraph" w:customStyle="1" w:styleId="TableList">
    <w:name w:val="Table List"/>
    <w:rsid w:val="00BB085D"/>
    <w:pPr>
      <w:numPr>
        <w:numId w:val="53"/>
      </w:numPr>
      <w:spacing w:before="40" w:line="276" w:lineRule="auto"/>
    </w:pPr>
    <w:rPr>
      <w:rFonts w:ascii="Arial" w:eastAsiaTheme="minorEastAsia" w:hAnsi="Arial" w:cs="Arial"/>
      <w:sz w:val="22"/>
      <w:szCs w:val="24"/>
    </w:rPr>
  </w:style>
  <w:style w:type="paragraph" w:customStyle="1" w:styleId="BodyIndented">
    <w:name w:val="Body Indented"/>
    <w:basedOn w:val="Body"/>
    <w:rsid w:val="00BB085D"/>
    <w:pPr>
      <w:ind w:left="360"/>
    </w:pPr>
  </w:style>
  <w:style w:type="paragraph" w:customStyle="1" w:styleId="Reference">
    <w:name w:val="Reference"/>
    <w:rsid w:val="00BB085D"/>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BB085D"/>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BB085D"/>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BB085D"/>
    <w:pPr>
      <w:spacing w:before="120" w:after="200"/>
      <w:jc w:val="center"/>
    </w:pPr>
    <w:rPr>
      <w:rFonts w:ascii="Arial" w:eastAsiaTheme="minorEastAsia" w:hAnsi="Arial" w:cs="Arial"/>
      <w:b/>
      <w:i/>
      <w:iCs/>
    </w:rPr>
  </w:style>
  <w:style w:type="paragraph" w:customStyle="1" w:styleId="LO">
    <w:name w:val="LO"/>
    <w:rsid w:val="00BB085D"/>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0685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8DCE2-C6E3-43FE-AA4C-1F4815A2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11</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12</cp:revision>
  <dcterms:created xsi:type="dcterms:W3CDTF">2018-04-10T23:33:00Z</dcterms:created>
  <dcterms:modified xsi:type="dcterms:W3CDTF">2018-05-11T09:40:00Z</dcterms:modified>
</cp:coreProperties>
</file>